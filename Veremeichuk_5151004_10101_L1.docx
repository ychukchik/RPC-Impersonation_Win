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41415" w14:textId="77777777" w:rsidR="00C53ADA" w:rsidRPr="006A0481" w:rsidRDefault="00C53ADA" w:rsidP="004D6D91">
      <w:pPr>
        <w:pStyle w:val="afff6"/>
      </w:pPr>
      <w:r w:rsidRPr="006A0481">
        <w:t>Министерство образования и науки Российской Федерации</w:t>
      </w:r>
    </w:p>
    <w:p w14:paraId="2A733D66" w14:textId="77777777" w:rsidR="00C53ADA" w:rsidRPr="006A0481" w:rsidRDefault="00C53ADA" w:rsidP="004D6D91">
      <w:pPr>
        <w:pStyle w:val="afff6"/>
        <w:rPr>
          <w:rFonts w:cs="Times New Roman"/>
        </w:rPr>
      </w:pPr>
      <w:r w:rsidRPr="006A0481">
        <w:rPr>
          <w:rFonts w:cs="Times New Roman"/>
        </w:rPr>
        <w:t xml:space="preserve">Санкт-Петербургский </w:t>
      </w:r>
      <w:r w:rsidR="00C6615B">
        <w:rPr>
          <w:rFonts w:cs="Times New Roman"/>
        </w:rPr>
        <w:t>П</w:t>
      </w:r>
      <w:r w:rsidRPr="006A0481">
        <w:rPr>
          <w:rFonts w:cs="Times New Roman"/>
        </w:rPr>
        <w:t xml:space="preserve">олитехнический </w:t>
      </w:r>
      <w:r w:rsidR="00C6615B">
        <w:rPr>
          <w:rFonts w:cs="Times New Roman"/>
        </w:rPr>
        <w:t>У</w:t>
      </w:r>
      <w:r w:rsidRPr="006A0481">
        <w:rPr>
          <w:rFonts w:cs="Times New Roman"/>
        </w:rPr>
        <w:t>ниверситет</w:t>
      </w:r>
      <w:r w:rsidR="00FF6364" w:rsidRPr="00FF6364">
        <w:rPr>
          <w:rFonts w:cs="Times New Roman"/>
        </w:rPr>
        <w:t xml:space="preserve"> Петра Великого</w:t>
      </w:r>
    </w:p>
    <w:p w14:paraId="22074EBE" w14:textId="77777777" w:rsidR="00C53ADA" w:rsidRPr="006A0481" w:rsidRDefault="00C53ADA" w:rsidP="004D6D91">
      <w:pPr>
        <w:pStyle w:val="afff6"/>
        <w:rPr>
          <w:rFonts w:cs="Times New Roman"/>
        </w:rPr>
      </w:pPr>
      <w:r w:rsidRPr="006A0481">
        <w:rPr>
          <w:rFonts w:cs="Times New Roman"/>
        </w:rPr>
        <w:t>—</w:t>
      </w:r>
    </w:p>
    <w:p w14:paraId="0D649CF4" w14:textId="21062359" w:rsidR="00C53ADA" w:rsidRPr="006A0481" w:rsidRDefault="005D0AD2" w:rsidP="004D6D91">
      <w:pPr>
        <w:pStyle w:val="afff6"/>
        <w:rPr>
          <w:rFonts w:cs="Times New Roman"/>
        </w:rPr>
      </w:pPr>
      <w:r>
        <w:rPr>
          <w:rFonts w:cs="Times New Roman"/>
        </w:rPr>
        <w:t>Институт компьютерных наук и</w:t>
      </w:r>
      <w:r w:rsidR="00C53ADA" w:rsidRPr="006A0481">
        <w:rPr>
          <w:rFonts w:cs="Times New Roman"/>
        </w:rPr>
        <w:t xml:space="preserve"> </w:t>
      </w:r>
      <w:r w:rsidR="006E2B77">
        <w:rPr>
          <w:rFonts w:cs="Times New Roman"/>
        </w:rPr>
        <w:t>кибербезопасности</w:t>
      </w:r>
      <w:r w:rsidR="00C53ADA" w:rsidRPr="006A0481">
        <w:rPr>
          <w:rFonts w:cs="Times New Roman"/>
        </w:rPr>
        <w:t xml:space="preserve"> </w:t>
      </w:r>
    </w:p>
    <w:p w14:paraId="67E5EC85" w14:textId="77777777" w:rsidR="00C53ADA" w:rsidRDefault="00C53ADA" w:rsidP="00D335CB">
      <w:pPr>
        <w:pStyle w:val="afffd"/>
      </w:pPr>
    </w:p>
    <w:p w14:paraId="7AAF86C6" w14:textId="77777777" w:rsidR="006E2B77" w:rsidRPr="00B57B60" w:rsidRDefault="006E2B77" w:rsidP="00C53ADA">
      <w:pPr>
        <w:spacing w:line="240" w:lineRule="auto"/>
        <w:rPr>
          <w:sz w:val="24"/>
          <w:szCs w:val="24"/>
        </w:rPr>
      </w:pPr>
    </w:p>
    <w:p w14:paraId="3AD25FAD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3AD5287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B43E75A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70F272A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B5E23F7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25968CEE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BA943E8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479ECCA9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321E3DC5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4D348841" w14:textId="4B8D769B" w:rsidR="002632D6" w:rsidRPr="00D335CB" w:rsidRDefault="002632D6" w:rsidP="002632D6">
      <w:pPr>
        <w:pStyle w:val="afff3"/>
        <w:outlineLvl w:val="0"/>
        <w:rPr>
          <w:caps/>
          <w:sz w:val="24"/>
          <w:szCs w:val="24"/>
          <w:lang w:val="ru-RU"/>
        </w:rPr>
      </w:pPr>
      <w:r w:rsidRPr="00D335CB">
        <w:rPr>
          <w:lang w:val="ru-RU"/>
        </w:rPr>
        <w:t xml:space="preserve">ЛАБОРАТОРНАЯ РАБОТА № </w:t>
      </w:r>
      <w:r w:rsidR="00344960">
        <w:rPr>
          <w:lang w:val="ru-RU"/>
        </w:rPr>
        <w:t>1</w:t>
      </w:r>
    </w:p>
    <w:p w14:paraId="735C0FB5" w14:textId="77777777"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2DD39AC0" w14:textId="26180186" w:rsidR="00601F8B" w:rsidRPr="00601F8B" w:rsidRDefault="00FB359E" w:rsidP="004D6D91">
      <w:pPr>
        <w:pStyle w:val="afff5"/>
        <w:rPr>
          <w:highlight w:val="yellow"/>
        </w:rPr>
      </w:pPr>
      <w:r w:rsidRPr="006A0481">
        <w:t>«</w:t>
      </w:r>
      <w:r w:rsidR="0077381B">
        <w:t>Удаленный файловый менеджер с имперсонацией клиента</w:t>
      </w:r>
      <w:r w:rsidRPr="006A0481">
        <w:t>»</w:t>
      </w:r>
    </w:p>
    <w:p w14:paraId="29E4854D" w14:textId="77777777"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3EDAB4BD" w14:textId="2158338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9009FD">
        <w:rPr>
          <w:rFonts w:eastAsia="Times New Roman" w:cs="Times New Roman"/>
        </w:rPr>
        <w:t>Безопасность современных информационных технологий</w:t>
      </w:r>
      <w:r w:rsidRPr="006A0481">
        <w:rPr>
          <w:rFonts w:eastAsia="Times New Roman" w:cs="Times New Roman"/>
        </w:rPr>
        <w:t>»</w:t>
      </w:r>
    </w:p>
    <w:p w14:paraId="6754815D" w14:textId="77777777" w:rsidR="00C53ADA" w:rsidRDefault="00C53ADA" w:rsidP="00C53ADA"/>
    <w:p w14:paraId="2FF3AA4C" w14:textId="77777777" w:rsidR="00C53ADA" w:rsidRDefault="00C53ADA" w:rsidP="00C53ADA"/>
    <w:p w14:paraId="31D8F376" w14:textId="77777777" w:rsidR="00830F2D" w:rsidRDefault="00830F2D" w:rsidP="00C53ADA"/>
    <w:p w14:paraId="6B00C524" w14:textId="77777777" w:rsidR="00830F2D" w:rsidRDefault="00830F2D" w:rsidP="00111FF9">
      <w:pPr>
        <w:ind w:firstLine="0"/>
      </w:pPr>
    </w:p>
    <w:p w14:paraId="1797D6AA" w14:textId="77777777" w:rsidR="00830F2D" w:rsidRDefault="00830F2D" w:rsidP="00C53ADA"/>
    <w:p w14:paraId="3712F07B" w14:textId="77777777" w:rsidR="00C53ADA" w:rsidRPr="00B57B60" w:rsidRDefault="00C53ADA" w:rsidP="00111FF9">
      <w:pPr>
        <w:pStyle w:val="a"/>
        <w:jc w:val="left"/>
      </w:pPr>
      <w:r w:rsidRPr="00B57B60">
        <w:t>Выполнил</w:t>
      </w:r>
    </w:p>
    <w:p w14:paraId="6CA0656A" w14:textId="05490421" w:rsidR="00C53ADA" w:rsidRPr="00B57B60" w:rsidRDefault="00961BBB" w:rsidP="00111FF9">
      <w:pPr>
        <w:pStyle w:val="a"/>
      </w:pPr>
      <w:r>
        <w:t>студент гр.</w:t>
      </w:r>
      <w:r w:rsidRPr="003F274E">
        <w:t xml:space="preserve"> </w:t>
      </w:r>
      <w:r w:rsidR="00344960">
        <w:t>51</w:t>
      </w:r>
      <w:r w:rsidR="003F274E">
        <w:t>51004</w:t>
      </w:r>
      <w:r w:rsidR="003F274E" w:rsidRPr="003F274E">
        <w:t>/</w:t>
      </w:r>
      <w:r w:rsidR="003F274E">
        <w:t>10</w:t>
      </w:r>
      <w:r w:rsidR="004E1421">
        <w:t>1</w:t>
      </w:r>
      <w:r w:rsidR="003F274E">
        <w:t>01</w:t>
      </w:r>
      <w:r w:rsidR="00111FF9">
        <w:t xml:space="preserve">                                                          </w:t>
      </w:r>
      <w:r w:rsidR="003F274E">
        <w:t>Веремейчук Я.Ю.</w:t>
      </w:r>
    </w:p>
    <w:p w14:paraId="605F7F54" w14:textId="77777777" w:rsidR="00C53ADA" w:rsidRPr="00B57B60" w:rsidRDefault="00C53ADA" w:rsidP="00025991">
      <w:pPr>
        <w:pStyle w:val="41"/>
      </w:pPr>
      <w:r w:rsidRPr="00B57B60">
        <w:t>&lt;подпись&gt;</w:t>
      </w:r>
    </w:p>
    <w:p w14:paraId="4AA4A20A" w14:textId="77777777" w:rsidR="000F71FD" w:rsidRDefault="000F71FD" w:rsidP="003C218B">
      <w:pPr>
        <w:pStyle w:val="af6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28E94262" w14:textId="77777777" w:rsidR="00C53ADA" w:rsidRPr="00B57B60" w:rsidRDefault="000F71FD" w:rsidP="00111FF9">
      <w:pPr>
        <w:pStyle w:val="a"/>
        <w:jc w:val="left"/>
      </w:pPr>
      <w:r>
        <w:t>Преподаватель</w:t>
      </w:r>
    </w:p>
    <w:p w14:paraId="17A480E5" w14:textId="4F1599D5" w:rsidR="00C53ADA" w:rsidRPr="00B57B60" w:rsidRDefault="00C93DCC" w:rsidP="00111FF9">
      <w:pPr>
        <w:pStyle w:val="a"/>
        <w:jc w:val="left"/>
      </w:pPr>
      <w:r w:rsidRPr="00C93DCC">
        <w:t>асс. преподавателя</w:t>
      </w:r>
      <w:r w:rsidR="00C53ADA" w:rsidRPr="00B57B60">
        <w:tab/>
      </w:r>
      <w:r w:rsidR="00111FF9">
        <w:t xml:space="preserve">                                                              </w:t>
      </w:r>
      <w:r w:rsidR="00C53ADA" w:rsidRPr="00B57B60">
        <w:tab/>
      </w:r>
      <w:r w:rsidR="00111FF9">
        <w:t xml:space="preserve"> </w:t>
      </w:r>
      <w:r w:rsidR="0077381B">
        <w:t>Соловей Р.С.</w:t>
      </w:r>
    </w:p>
    <w:p w14:paraId="1CF19C1F" w14:textId="77777777" w:rsidR="00C53ADA" w:rsidRPr="00C53ADA" w:rsidRDefault="00C53ADA" w:rsidP="00025991">
      <w:pPr>
        <w:pStyle w:val="41"/>
      </w:pPr>
      <w:r w:rsidRPr="00C53ADA">
        <w:t>&lt;подпись&gt;</w:t>
      </w:r>
    </w:p>
    <w:p w14:paraId="7BFF1D50" w14:textId="77777777" w:rsidR="00C53ADA" w:rsidRPr="00B57B60" w:rsidRDefault="00C53ADA" w:rsidP="00C53ADA">
      <w:pPr>
        <w:pStyle w:val="af6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05146DEB" w14:textId="77777777"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7BC97A8D" w14:textId="77777777" w:rsidR="00C53ADA" w:rsidRDefault="00C53ADA" w:rsidP="00025991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7B6F7D89" w14:textId="77777777"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7F2FFCF5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6F083D82" w14:textId="5FB03194" w:rsidR="00C93DCC" w:rsidRPr="00111FF9" w:rsidRDefault="00C53ADA" w:rsidP="00111FF9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20</w:t>
      </w:r>
      <w:r w:rsidR="003F274E" w:rsidRPr="003F274E">
        <w:rPr>
          <w:rFonts w:eastAsia="Times New Roman" w:cs="Times New Roman"/>
        </w:rPr>
        <w:t>2</w:t>
      </w:r>
      <w:r w:rsidR="00344960">
        <w:rPr>
          <w:rFonts w:eastAsia="Times New Roman" w:cs="Times New Roman"/>
        </w:rPr>
        <w:t>3</w:t>
      </w:r>
    </w:p>
    <w:p w14:paraId="2A2CA3D5" w14:textId="77777777" w:rsidR="00601F8B" w:rsidRPr="00D740EB" w:rsidRDefault="00C93DCC" w:rsidP="00111FF9">
      <w:pPr>
        <w:pStyle w:val="a6"/>
      </w:pPr>
      <w:r w:rsidRPr="00D740EB">
        <w:lastRenderedPageBreak/>
        <w:t>Цель работы</w:t>
      </w:r>
    </w:p>
    <w:p w14:paraId="10C7EF94" w14:textId="2C2772E9" w:rsidR="00C93DCC" w:rsidRDefault="0077381B" w:rsidP="00C93DCC">
      <w:pPr>
        <w:suppressAutoHyphens/>
        <w:rPr>
          <w:rFonts w:eastAsia="Times New Roman" w:cs="Times New Roman"/>
        </w:rPr>
      </w:pPr>
      <w:r w:rsidRPr="0077381B">
        <w:rPr>
          <w:rFonts w:eastAsia="Times New Roman" w:cs="Times New Roman"/>
        </w:rPr>
        <w:t>Получить навыки работы с механизмом удаленного вызова процедур (RPC)</w:t>
      </w:r>
      <w:r>
        <w:rPr>
          <w:rFonts w:eastAsia="Times New Roman" w:cs="Times New Roman"/>
        </w:rPr>
        <w:t>.</w:t>
      </w:r>
    </w:p>
    <w:p w14:paraId="678C610F" w14:textId="77777777" w:rsidR="0077381B" w:rsidRDefault="0077381B" w:rsidP="00C93DCC">
      <w:pPr>
        <w:suppressAutoHyphens/>
        <w:rPr>
          <w:rFonts w:eastAsia="Times New Roman" w:cs="Times New Roman"/>
        </w:rPr>
      </w:pPr>
    </w:p>
    <w:p w14:paraId="6876EC60" w14:textId="04575C84" w:rsidR="0077381B" w:rsidRDefault="0077381B" w:rsidP="0077381B">
      <w:pPr>
        <w:pStyle w:val="a6"/>
      </w:pPr>
      <w:r>
        <w:t>Задача</w:t>
      </w:r>
    </w:p>
    <w:p w14:paraId="553EC6A8" w14:textId="4CF9B2D2" w:rsidR="0077381B" w:rsidRDefault="00947D3E" w:rsidP="0077381B">
      <w:r w:rsidRPr="00947D3E">
        <w:t>Написать программу-сервер и программу-клиент, работающие под Windows 7-11. Сервер должен предоставлять доступ локальным и удаленным клиентам к файлам в своей файловой системе.</w:t>
      </w:r>
    </w:p>
    <w:p w14:paraId="0E3A97D2" w14:textId="77777777" w:rsidR="0077381B" w:rsidRDefault="0077381B" w:rsidP="0077381B"/>
    <w:p w14:paraId="7E1F0681" w14:textId="4ACEFCAA" w:rsidR="0077381B" w:rsidRDefault="0077381B" w:rsidP="0077381B">
      <w:pPr>
        <w:pStyle w:val="a6"/>
      </w:pPr>
      <w:r>
        <w:t>Ход работы</w:t>
      </w:r>
    </w:p>
    <w:p w14:paraId="2C131050" w14:textId="0CD124BC" w:rsidR="003F5CA2" w:rsidRDefault="00457ADC" w:rsidP="00457ADC">
      <w:r>
        <w:t xml:space="preserve">Для начала был создан интерфейс </w:t>
      </w:r>
      <w:r w:rsidRPr="00457ADC">
        <w:t>RPC</w:t>
      </w:r>
      <w:r>
        <w:t>. Он</w:t>
      </w:r>
      <w:r w:rsidRPr="00457ADC">
        <w:t xml:space="preserve"> должен описывать функции, которые будет реализовывать клиент-серверное приложение.</w:t>
      </w:r>
    </w:p>
    <w:p w14:paraId="7C6E0A33" w14:textId="206864E6" w:rsidR="00457ADC" w:rsidRDefault="00A40C1B" w:rsidP="00457ADC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>
        <w:t xml:space="preserve">Чтобы создать интерфейс, необходимо запустить командную строку от имени администратора, перейти в папку </w:t>
      </w:r>
      <w:r w:rsidRPr="00A40C1B">
        <w:t>C:\Program Files (x86)\Windows Kits\10\bin\10.0.19041.0\x64</w:t>
      </w:r>
      <w:r>
        <w:t xml:space="preserve"> и ввести команду 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uuidgen –i –o</w:t>
      </w:r>
      <w:r w:rsidR="009D0791">
        <w:rPr>
          <w:rFonts w:ascii="Helvetica" w:hAnsi="Helvetica" w:cs="Helvetica"/>
          <w:color w:val="000000"/>
          <w:sz w:val="26"/>
          <w:szCs w:val="26"/>
          <w:shd w:val="clear" w:color="auto" w:fill="FFFFFF"/>
          <w:lang w:val="en-US"/>
        </w:rPr>
        <w:t>InterfaceRPC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.idl</w:t>
      </w:r>
      <w:r w:rsidRPr="00A40C1B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.</w:t>
      </w:r>
    </w:p>
    <w:p w14:paraId="40279059" w14:textId="77777777" w:rsidR="009D0791" w:rsidRDefault="009D0791" w:rsidP="00457ADC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</w:p>
    <w:p w14:paraId="6B20600D" w14:textId="77777777" w:rsidR="009D0791" w:rsidRDefault="009D0791" w:rsidP="009D0791">
      <w:pPr>
        <w:pStyle w:val="af8"/>
      </w:pPr>
      <w:r w:rsidRPr="009D0791">
        <w:rPr>
          <w:noProof/>
        </w:rPr>
        <w:drawing>
          <wp:inline distT="0" distB="0" distL="0" distR="0" wp14:anchorId="65C9EAEA" wp14:editId="576AF325">
            <wp:extent cx="4229100" cy="2212584"/>
            <wp:effectExtent l="0" t="0" r="0" b="0"/>
            <wp:docPr id="601205328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05328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3273" cy="221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0979" w14:textId="0367C11E" w:rsidR="00A40C1B" w:rsidRDefault="009D0791" w:rsidP="009D0791">
      <w:pPr>
        <w:pStyle w:val="ad"/>
      </w:pPr>
      <w:r>
        <w:t xml:space="preserve">Рисунок </w:t>
      </w:r>
      <w:fldSimple w:instr=" SEQ Рисунок \* ARABIC ">
        <w:r w:rsidR="00543CBF">
          <w:rPr>
            <w:noProof/>
          </w:rPr>
          <w:t>1</w:t>
        </w:r>
      </w:fldSimple>
      <w:r>
        <w:rPr>
          <w:lang w:val="en-US"/>
        </w:rPr>
        <w:t xml:space="preserve"> – </w:t>
      </w:r>
      <w:r>
        <w:t>Процесс создания интерфейса</w:t>
      </w:r>
    </w:p>
    <w:p w14:paraId="689B076C" w14:textId="77777777" w:rsidR="009D0791" w:rsidRDefault="009D0791" w:rsidP="009D0791">
      <w:pPr>
        <w:pStyle w:val="af8"/>
      </w:pPr>
      <w:r w:rsidRPr="009D0791">
        <w:rPr>
          <w:noProof/>
        </w:rPr>
        <w:drawing>
          <wp:inline distT="0" distB="0" distL="0" distR="0" wp14:anchorId="36519373" wp14:editId="49C88841">
            <wp:extent cx="3228975" cy="1630633"/>
            <wp:effectExtent l="0" t="0" r="0" b="8255"/>
            <wp:docPr id="99863867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3867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9515" cy="163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E82F" w14:textId="4E452669" w:rsidR="009D0791" w:rsidRPr="00A40C1B" w:rsidRDefault="009D0791" w:rsidP="009D0791">
      <w:pPr>
        <w:pStyle w:val="ad"/>
      </w:pPr>
      <w:r>
        <w:t xml:space="preserve">Рисунок </w:t>
      </w:r>
      <w:fldSimple w:instr=" SEQ Рисунок \* ARABIC ">
        <w:r w:rsidR="00543CBF">
          <w:rPr>
            <w:noProof/>
          </w:rPr>
          <w:t>2</w:t>
        </w:r>
      </w:fldSimple>
      <w:r>
        <w:t xml:space="preserve"> – Создание интерфейса</w:t>
      </w:r>
    </w:p>
    <w:p w14:paraId="560CD2DA" w14:textId="425B0976" w:rsidR="00A40C1B" w:rsidRDefault="00A738DD" w:rsidP="00457ADC">
      <w:r>
        <w:lastRenderedPageBreak/>
        <w:t>Далее были прописаны прототипы функций, которые требуются по заданию.</w:t>
      </w:r>
    </w:p>
    <w:p w14:paraId="047CFFB2" w14:textId="77777777" w:rsidR="00A738DD" w:rsidRDefault="00A738DD" w:rsidP="00457ADC"/>
    <w:p w14:paraId="3521A744" w14:textId="01126CF3" w:rsidR="006677A9" w:rsidRDefault="006677A9" w:rsidP="00457ADC">
      <w:r>
        <w:t>Затем хост и гостевая система были настроены.</w:t>
      </w:r>
    </w:p>
    <w:p w14:paraId="4D92FAFD" w14:textId="3884E754" w:rsidR="006677A9" w:rsidRDefault="006677A9" w:rsidP="00457ADC">
      <w:r>
        <w:t xml:space="preserve">На обеих системах необходимо найти «Службы» и установить тип запуска Автоматическая для «Локатора удаленного вызова процедур </w:t>
      </w:r>
      <w:r w:rsidRPr="006677A9">
        <w:t>(</w:t>
      </w:r>
      <w:r>
        <w:rPr>
          <w:lang w:val="en-US"/>
        </w:rPr>
        <w:t>RPC</w:t>
      </w:r>
      <w:r w:rsidRPr="006677A9">
        <w:t>)</w:t>
      </w:r>
      <w:r>
        <w:t>»</w:t>
      </w:r>
      <w:r w:rsidRPr="006677A9">
        <w:t xml:space="preserve">, </w:t>
      </w:r>
      <w:r>
        <w:t>«Модуля запуска процессов DCOM-сервера» и «</w:t>
      </w:r>
      <w:r w:rsidR="008605CC">
        <w:t>Удаленного вызов процедур (RPC)</w:t>
      </w:r>
      <w:r>
        <w:t>»</w:t>
      </w:r>
      <w:r w:rsidR="008605CC">
        <w:t>.</w:t>
      </w:r>
    </w:p>
    <w:p w14:paraId="78C4906F" w14:textId="77777777" w:rsidR="008605CC" w:rsidRDefault="008605CC" w:rsidP="008605CC">
      <w:pPr>
        <w:pStyle w:val="af8"/>
      </w:pPr>
      <w:r w:rsidRPr="008605CC">
        <w:rPr>
          <w:noProof/>
        </w:rPr>
        <w:drawing>
          <wp:inline distT="0" distB="0" distL="0" distR="0" wp14:anchorId="2A7F26CD" wp14:editId="5C6C5D6B">
            <wp:extent cx="6300470" cy="2855595"/>
            <wp:effectExtent l="0" t="0" r="5080" b="1905"/>
            <wp:docPr id="1284738825" name="Рисунок 1" descr="Изображение выглядит как текст, программное обеспечение, снимок экрана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38825" name="Рисунок 1" descr="Изображение выглядит как текст, программное обеспечение, снимок экрана, веб-страниц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A0C2" w14:textId="76B3D532" w:rsidR="008605CC" w:rsidRDefault="008605CC" w:rsidP="008605CC">
      <w:pPr>
        <w:pStyle w:val="afffa"/>
      </w:pPr>
      <w:r>
        <w:t xml:space="preserve">Рисунок </w:t>
      </w:r>
      <w:fldSimple w:instr=" SEQ Рисунок \* ARABIC ">
        <w:r w:rsidR="00543CBF">
          <w:rPr>
            <w:noProof/>
          </w:rPr>
          <w:t>3</w:t>
        </w:r>
      </w:fldSimple>
      <w:r>
        <w:t xml:space="preserve"> – Настройка окружения</w:t>
      </w:r>
    </w:p>
    <w:p w14:paraId="46BCEAC1" w14:textId="3DB2904F" w:rsidR="008605CC" w:rsidRDefault="008605CC" w:rsidP="008605CC">
      <w:r>
        <w:t xml:space="preserve">Далее для хостовой системы были добавлены два пользователя (без учетных записей </w:t>
      </w:r>
      <w:r>
        <w:rPr>
          <w:lang w:val="en-US"/>
        </w:rPr>
        <w:t>Microsoft</w:t>
      </w:r>
      <w:r>
        <w:t>).</w:t>
      </w:r>
    </w:p>
    <w:p w14:paraId="22D0523F" w14:textId="77777777" w:rsidR="008605CC" w:rsidRDefault="008605CC" w:rsidP="008605CC">
      <w:pPr>
        <w:pStyle w:val="af8"/>
      </w:pPr>
      <w:r w:rsidRPr="008605CC">
        <w:rPr>
          <w:noProof/>
        </w:rPr>
        <w:drawing>
          <wp:inline distT="0" distB="0" distL="0" distR="0" wp14:anchorId="17D50316" wp14:editId="73CF15B8">
            <wp:extent cx="3390900" cy="2375976"/>
            <wp:effectExtent l="0" t="0" r="0" b="5715"/>
            <wp:docPr id="2039016738" name="Рисунок 1" descr="Изображение выглядит как текст, снимок экран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16738" name="Рисунок 1" descr="Изображение выглядит как текст, снимок экрана, круг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1854" cy="238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5239" w14:textId="2B1E58B0" w:rsidR="008605CC" w:rsidRDefault="008605CC" w:rsidP="008605CC">
      <w:pPr>
        <w:pStyle w:val="afffa"/>
      </w:pPr>
      <w:r>
        <w:t xml:space="preserve">Рисунок </w:t>
      </w:r>
      <w:fldSimple w:instr=" SEQ Рисунок \* ARABIC ">
        <w:r w:rsidR="00543CBF">
          <w:rPr>
            <w:noProof/>
          </w:rPr>
          <w:t>4</w:t>
        </w:r>
      </w:fldSimple>
      <w:r w:rsidRPr="0027715B">
        <w:t xml:space="preserve"> – </w:t>
      </w:r>
      <w:r>
        <w:t>Другие пользователи</w:t>
      </w:r>
    </w:p>
    <w:p w14:paraId="15B6F495" w14:textId="4DB558EE" w:rsidR="008605CC" w:rsidRDefault="008605CC" w:rsidP="008605CC">
      <w:r>
        <w:lastRenderedPageBreak/>
        <w:t xml:space="preserve">Затем </w:t>
      </w:r>
      <w:r w:rsidR="0027715B">
        <w:t xml:space="preserve">на хосте </w:t>
      </w:r>
      <w:r>
        <w:t>была создана новая папка для настроек доступа пользователей.</w:t>
      </w:r>
    </w:p>
    <w:p w14:paraId="0B3998B0" w14:textId="77777777" w:rsidR="008605CC" w:rsidRDefault="008605CC" w:rsidP="008605CC">
      <w:pPr>
        <w:pStyle w:val="af8"/>
      </w:pPr>
      <w:r w:rsidRPr="008605CC">
        <w:rPr>
          <w:noProof/>
        </w:rPr>
        <w:drawing>
          <wp:inline distT="0" distB="0" distL="0" distR="0" wp14:anchorId="5BACC3BF" wp14:editId="60AA1095">
            <wp:extent cx="6300470" cy="3099435"/>
            <wp:effectExtent l="0" t="0" r="5080" b="5715"/>
            <wp:docPr id="303453032" name="Рисунок 1" descr="Изображение выглядит как текст, программное обеспечение, веб-страница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53032" name="Рисунок 1" descr="Изображение выглядит как текст, программное обеспечение, веб-страница, Значок на компьютер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F453" w14:textId="1DEE6AD2" w:rsidR="008605CC" w:rsidRDefault="008605CC" w:rsidP="008605CC">
      <w:pPr>
        <w:pStyle w:val="ad"/>
      </w:pPr>
      <w:r>
        <w:t xml:space="preserve">Рисунок </w:t>
      </w:r>
      <w:fldSimple w:instr=" SEQ Рисунок \* ARABIC ">
        <w:r w:rsidR="00543CBF">
          <w:rPr>
            <w:noProof/>
          </w:rPr>
          <w:t>5</w:t>
        </w:r>
      </w:fldSimple>
      <w:r>
        <w:t xml:space="preserve"> – Выбор пользователей</w:t>
      </w:r>
    </w:p>
    <w:p w14:paraId="750B0F85" w14:textId="77777777" w:rsidR="0027715B" w:rsidRDefault="0027715B" w:rsidP="0027715B">
      <w:pPr>
        <w:pStyle w:val="af8"/>
      </w:pPr>
      <w:r w:rsidRPr="0027715B">
        <w:rPr>
          <w:noProof/>
        </w:rPr>
        <w:drawing>
          <wp:inline distT="0" distB="0" distL="0" distR="0" wp14:anchorId="4366C304" wp14:editId="4D08CF46">
            <wp:extent cx="2847975" cy="3603075"/>
            <wp:effectExtent l="0" t="0" r="0" b="0"/>
            <wp:docPr id="916247610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47610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0116" cy="360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8308" w14:textId="5BF521AE" w:rsidR="008605CC" w:rsidRDefault="0027715B" w:rsidP="0027715B">
      <w:pPr>
        <w:pStyle w:val="ad"/>
      </w:pPr>
      <w:r>
        <w:t xml:space="preserve">Рисунок </w:t>
      </w:r>
      <w:fldSimple w:instr=" SEQ Рисунок \* ARABIC ">
        <w:r w:rsidR="00543CBF">
          <w:rPr>
            <w:noProof/>
          </w:rPr>
          <w:t>6</w:t>
        </w:r>
      </w:fldSimple>
      <w:r>
        <w:t xml:space="preserve"> – Настройка разрешений для пользователей</w:t>
      </w:r>
    </w:p>
    <w:p w14:paraId="0827B82C" w14:textId="34725C10" w:rsidR="0027715B" w:rsidRDefault="0027715B" w:rsidP="0027715B">
      <w:r>
        <w:t xml:space="preserve">Затем был написал код для клиента и сервера. Был получен </w:t>
      </w:r>
      <w:r>
        <w:rPr>
          <w:lang w:val="en-US"/>
        </w:rPr>
        <w:t>exe</w:t>
      </w:r>
      <w:r w:rsidRPr="0027715B">
        <w:t>-</w:t>
      </w:r>
      <w:r>
        <w:t xml:space="preserve">файл для сервера и скопирован в папку, для которой был настроен доступ пользователям. </w:t>
      </w:r>
      <w:r>
        <w:rPr>
          <w:lang w:val="en-US"/>
        </w:rPr>
        <w:t>Exe</w:t>
      </w:r>
      <w:r w:rsidRPr="00FC5BB0">
        <w:t>-</w:t>
      </w:r>
      <w:r>
        <w:t>файл для клиента был собран на гостевой системе</w:t>
      </w:r>
      <w:r w:rsidR="00B8756B">
        <w:t>.</w:t>
      </w:r>
    </w:p>
    <w:p w14:paraId="1ABA482A" w14:textId="77777777" w:rsidR="00A66241" w:rsidRDefault="00A66241" w:rsidP="0027715B"/>
    <w:p w14:paraId="7EA68689" w14:textId="2D40C45C" w:rsidR="00A66241" w:rsidRDefault="00A66241" w:rsidP="0027715B">
      <w:r>
        <w:t xml:space="preserve">В коде сервера были прописаны </w:t>
      </w:r>
      <w:r w:rsidRPr="00A66241">
        <w:t>функции</w:t>
      </w:r>
      <w:r>
        <w:t>,</w:t>
      </w:r>
      <w:r w:rsidRPr="00A66241">
        <w:t xml:space="preserve"> которые представляют собой удаленные процедуры, доступные для вызова по сети</w:t>
      </w:r>
      <w:r>
        <w:t>.</w:t>
      </w:r>
    </w:p>
    <w:p w14:paraId="22595206" w14:textId="77777777" w:rsidR="00A66241" w:rsidRDefault="00A66241" w:rsidP="00A66241">
      <w:pPr>
        <w:pStyle w:val="af6"/>
        <w:numPr>
          <w:ilvl w:val="0"/>
          <w:numId w:val="33"/>
        </w:numPr>
        <w:ind w:left="851" w:hanging="425"/>
      </w:pPr>
      <w:r>
        <w:t>GetLoginPass: Проверяет учетные данные пользователя, выполняя вход в систему.</w:t>
      </w:r>
    </w:p>
    <w:p w14:paraId="57AC7FAD" w14:textId="77777777" w:rsidR="00A66241" w:rsidRDefault="00A66241" w:rsidP="00A66241">
      <w:pPr>
        <w:pStyle w:val="af6"/>
        <w:numPr>
          <w:ilvl w:val="0"/>
          <w:numId w:val="33"/>
        </w:numPr>
        <w:ind w:left="851" w:hanging="425"/>
      </w:pPr>
      <w:r>
        <w:t>PreDownloadFile: Получает размер файла перед его скачиванием.</w:t>
      </w:r>
    </w:p>
    <w:p w14:paraId="0FAB0557" w14:textId="77777777" w:rsidR="00A66241" w:rsidRDefault="00A66241" w:rsidP="00A66241">
      <w:pPr>
        <w:pStyle w:val="af6"/>
        <w:numPr>
          <w:ilvl w:val="0"/>
          <w:numId w:val="33"/>
        </w:numPr>
        <w:ind w:left="851" w:hanging="425"/>
      </w:pPr>
      <w:r>
        <w:t>DownloadFile: Скачивает файл с сервера.</w:t>
      </w:r>
    </w:p>
    <w:p w14:paraId="2EF886E4" w14:textId="77777777" w:rsidR="00A66241" w:rsidRDefault="00A66241" w:rsidP="00A66241">
      <w:pPr>
        <w:pStyle w:val="af6"/>
        <w:numPr>
          <w:ilvl w:val="0"/>
          <w:numId w:val="33"/>
        </w:numPr>
        <w:ind w:left="851" w:hanging="425"/>
      </w:pPr>
      <w:r>
        <w:t>UploadFile: Загружает файл на сервер.</w:t>
      </w:r>
    </w:p>
    <w:p w14:paraId="0F5B99B8" w14:textId="77777777" w:rsidR="00A66241" w:rsidRDefault="00A66241" w:rsidP="00A66241">
      <w:pPr>
        <w:pStyle w:val="af6"/>
        <w:numPr>
          <w:ilvl w:val="0"/>
          <w:numId w:val="33"/>
        </w:numPr>
        <w:ind w:left="851" w:hanging="425"/>
      </w:pPr>
      <w:r>
        <w:t>RemoveFile: Удаляет файл с сервера.</w:t>
      </w:r>
    </w:p>
    <w:p w14:paraId="7B16FE70" w14:textId="4824E6DC" w:rsidR="00A66241" w:rsidRDefault="00A66241" w:rsidP="00A66241">
      <w:pPr>
        <w:pStyle w:val="af6"/>
        <w:numPr>
          <w:ilvl w:val="0"/>
          <w:numId w:val="33"/>
        </w:numPr>
        <w:ind w:left="851" w:hanging="425"/>
      </w:pPr>
      <w:r>
        <w:t>LogOut: Завершает сеанс пользователя и закрывает его обработчик.</w:t>
      </w:r>
    </w:p>
    <w:p w14:paraId="6CB485D4" w14:textId="77777777" w:rsidR="00A66241" w:rsidRDefault="00A66241" w:rsidP="00A66241"/>
    <w:p w14:paraId="3310F867" w14:textId="3CBFD61B" w:rsidR="00A66241" w:rsidRDefault="00A66241" w:rsidP="00A66241">
      <w:r>
        <w:t>В функции main выполняются следующие действия:</w:t>
      </w:r>
    </w:p>
    <w:p w14:paraId="2D166275" w14:textId="77777777" w:rsidR="00A66241" w:rsidRDefault="00A66241" w:rsidP="00A66241">
      <w:pPr>
        <w:pStyle w:val="af6"/>
        <w:numPr>
          <w:ilvl w:val="0"/>
          <w:numId w:val="34"/>
        </w:numPr>
        <w:ind w:left="851" w:hanging="425"/>
      </w:pPr>
      <w:r>
        <w:t>Инициализируется сервер RPC с помощью RpcServerUseProtseqEp, указывая протокол, порт и другие параметры.</w:t>
      </w:r>
    </w:p>
    <w:p w14:paraId="4ECBF094" w14:textId="058696B1" w:rsidR="00A66241" w:rsidRDefault="00A66241" w:rsidP="00A66241">
      <w:pPr>
        <w:pStyle w:val="af6"/>
        <w:numPr>
          <w:ilvl w:val="0"/>
          <w:numId w:val="34"/>
        </w:numPr>
        <w:ind w:left="851" w:hanging="425"/>
      </w:pPr>
      <w:r>
        <w:t>Регистрируется сервер RPC с помощью RpcServerRegisterIf2, указывая интерфейс, обработчик безопасности и другие параметры.</w:t>
      </w:r>
    </w:p>
    <w:p w14:paraId="720ADA22" w14:textId="781F925F" w:rsidR="00A66241" w:rsidRDefault="00A66241" w:rsidP="00A66241">
      <w:pPr>
        <w:pStyle w:val="af6"/>
        <w:numPr>
          <w:ilvl w:val="0"/>
          <w:numId w:val="34"/>
        </w:numPr>
        <w:ind w:left="851" w:hanging="425"/>
      </w:pPr>
      <w:r>
        <w:t>Запускается прослушивание сервера RPC с использованием RpcServerListen, которое блокирует выполнение программы и ожидает удаленных вызовов процедур.</w:t>
      </w:r>
    </w:p>
    <w:p w14:paraId="34E03524" w14:textId="77777777" w:rsidR="00A66241" w:rsidRDefault="00A66241" w:rsidP="00A66241"/>
    <w:p w14:paraId="39B2226E" w14:textId="1BECAC13" w:rsidR="00874E73" w:rsidRDefault="00874E73" w:rsidP="00874E73">
      <w:r>
        <w:t>В коде клиента функция main выполняет следующие шаги:</w:t>
      </w:r>
    </w:p>
    <w:p w14:paraId="7B90B25A" w14:textId="6D0A0CCC" w:rsidR="00874E73" w:rsidRDefault="00874E73" w:rsidP="00807473">
      <w:pPr>
        <w:pStyle w:val="af6"/>
        <w:numPr>
          <w:ilvl w:val="0"/>
          <w:numId w:val="35"/>
        </w:numPr>
        <w:ind w:left="851" w:hanging="425"/>
      </w:pPr>
      <w:r>
        <w:t>Создает строковый дескриптор (szStringBinding), который представляет строку, описывающую, как подключиться к удаленному серверу. Для этого используется функция RpcStringBindingCompose, которая формирует строку с указанием протокола (ncacn_ip_tcp), IP-адреса сервера и порта (в данном случае 192.168.56.1 и 9000).</w:t>
      </w:r>
    </w:p>
    <w:p w14:paraId="05F7885B" w14:textId="731DC4DD" w:rsidR="00874E73" w:rsidRDefault="00874E73" w:rsidP="002A063C">
      <w:pPr>
        <w:pStyle w:val="af6"/>
        <w:numPr>
          <w:ilvl w:val="0"/>
          <w:numId w:val="35"/>
        </w:numPr>
        <w:ind w:left="851" w:hanging="425"/>
      </w:pPr>
      <w:r>
        <w:t>После формирования строки дескриптор строки преобразуется в явный байндинг (hBinding) с использованием функции RpcBindingFromStringBinding. Это позволяет клиенту совершать вызов удаленных процедур на сервере.</w:t>
      </w:r>
    </w:p>
    <w:p w14:paraId="54CF03DD" w14:textId="0A3DC789" w:rsidR="00874E73" w:rsidRDefault="00874E73" w:rsidP="00874E73">
      <w:pPr>
        <w:pStyle w:val="af6"/>
        <w:numPr>
          <w:ilvl w:val="0"/>
          <w:numId w:val="35"/>
        </w:numPr>
        <w:ind w:left="851" w:hanging="425"/>
      </w:pPr>
      <w:r>
        <w:lastRenderedPageBreak/>
        <w:t>Затем клиент запрашивает у пользователя логин и пароль, которые будут использоваться для аутентификации на сервере.</w:t>
      </w:r>
    </w:p>
    <w:p w14:paraId="736E6A9B" w14:textId="24D42574" w:rsidR="00874E73" w:rsidRDefault="00874E73" w:rsidP="00874E73">
      <w:pPr>
        <w:pStyle w:val="af6"/>
        <w:numPr>
          <w:ilvl w:val="0"/>
          <w:numId w:val="35"/>
        </w:numPr>
        <w:ind w:left="851" w:hanging="425"/>
      </w:pPr>
      <w:r>
        <w:t>После завершения операций клиент освобождает ресурсы, такие как строковый дескриптор и явный байндинг, с использованием функций RpcStringFree и RpcBindingFree.</w:t>
      </w:r>
    </w:p>
    <w:p w14:paraId="4A043A64" w14:textId="77777777" w:rsidR="00853F3B" w:rsidRDefault="00853F3B" w:rsidP="00853F3B"/>
    <w:p w14:paraId="1D04937B" w14:textId="1E6DE01F" w:rsidR="008C2B89" w:rsidRDefault="00853F3B" w:rsidP="00853F3B">
      <w:r>
        <w:t>Ниже будут отображены различные сценарии взаимодействия сервера и клиента.</w:t>
      </w:r>
    </w:p>
    <w:p w14:paraId="2AE5F8A4" w14:textId="77777777" w:rsidR="008C2B89" w:rsidRDefault="008C2B89" w:rsidP="008C2B89">
      <w:pPr>
        <w:pStyle w:val="af8"/>
      </w:pPr>
      <w:r w:rsidRPr="008C2B89">
        <w:rPr>
          <w:noProof/>
        </w:rPr>
        <w:drawing>
          <wp:inline distT="0" distB="0" distL="0" distR="0" wp14:anchorId="61B44DD9" wp14:editId="5E5A8CB5">
            <wp:extent cx="2324100" cy="603089"/>
            <wp:effectExtent l="0" t="0" r="0" b="6985"/>
            <wp:docPr id="50441242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1242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4532" cy="60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591B" w14:textId="687CB1DF" w:rsidR="008C2B89" w:rsidRDefault="008C2B89" w:rsidP="008C2B89">
      <w:pPr>
        <w:pStyle w:val="ad"/>
      </w:pPr>
      <w:r>
        <w:t xml:space="preserve">Рисунок </w:t>
      </w:r>
      <w:fldSimple w:instr=" SEQ Рисунок \* ARABIC ">
        <w:r w:rsidR="00543CBF">
          <w:rPr>
            <w:noProof/>
          </w:rPr>
          <w:t>7</w:t>
        </w:r>
      </w:fldSimple>
      <w:r>
        <w:t xml:space="preserve"> – Работа сервера</w:t>
      </w:r>
    </w:p>
    <w:p w14:paraId="57B8B5C4" w14:textId="77777777" w:rsidR="008C2B89" w:rsidRDefault="008C2B89" w:rsidP="008C2B89">
      <w:pPr>
        <w:pStyle w:val="af8"/>
      </w:pPr>
      <w:r w:rsidRPr="008C2B89">
        <w:rPr>
          <w:noProof/>
        </w:rPr>
        <w:drawing>
          <wp:inline distT="0" distB="0" distL="0" distR="0" wp14:anchorId="63E9DA17" wp14:editId="11EDD0F3">
            <wp:extent cx="4170894" cy="2790825"/>
            <wp:effectExtent l="0" t="0" r="1270" b="0"/>
            <wp:docPr id="116577317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7317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3560" cy="27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646C" w14:textId="1EEA54B7" w:rsidR="008C2B89" w:rsidRDefault="008C2B89" w:rsidP="008C2B89">
      <w:pPr>
        <w:pStyle w:val="ad"/>
      </w:pPr>
      <w:r>
        <w:t xml:space="preserve">Рисунок </w:t>
      </w:r>
      <w:fldSimple w:instr=" SEQ Рисунок \* ARABIC ">
        <w:r w:rsidR="00543CBF">
          <w:rPr>
            <w:noProof/>
          </w:rPr>
          <w:t>8</w:t>
        </w:r>
      </w:fldSimple>
      <w:r>
        <w:t xml:space="preserve"> – Чтение файла пользователем 1</w:t>
      </w:r>
    </w:p>
    <w:p w14:paraId="6E3D33CC" w14:textId="77777777" w:rsidR="008C2B89" w:rsidRDefault="008C2B89" w:rsidP="008C2B89">
      <w:pPr>
        <w:pStyle w:val="af8"/>
      </w:pPr>
      <w:r w:rsidRPr="008C2B89">
        <w:rPr>
          <w:noProof/>
        </w:rPr>
        <w:drawing>
          <wp:inline distT="0" distB="0" distL="0" distR="0" wp14:anchorId="0586B457" wp14:editId="15FF08B1">
            <wp:extent cx="1588505" cy="1476375"/>
            <wp:effectExtent l="0" t="0" r="0" b="0"/>
            <wp:docPr id="428121902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21902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8" cy="147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D1A7" w14:textId="52025298" w:rsidR="008C2B89" w:rsidRDefault="008C2B89" w:rsidP="008C2B89">
      <w:pPr>
        <w:pStyle w:val="ad"/>
      </w:pPr>
      <w:r>
        <w:t xml:space="preserve">Рисунок </w:t>
      </w:r>
      <w:fldSimple w:instr=" SEQ Рисунок \* ARABIC ">
        <w:r w:rsidR="00543CBF">
          <w:rPr>
            <w:noProof/>
          </w:rPr>
          <w:t>9</w:t>
        </w:r>
      </w:fldSimple>
      <w:r>
        <w:t xml:space="preserve"> – Попытка загрузки файла пользователем 1</w:t>
      </w:r>
    </w:p>
    <w:p w14:paraId="5D75104F" w14:textId="77777777" w:rsidR="008C2B89" w:rsidRDefault="008C2B89" w:rsidP="008C2B89">
      <w:pPr>
        <w:pStyle w:val="af8"/>
      </w:pPr>
      <w:r w:rsidRPr="008C2B89">
        <w:rPr>
          <w:noProof/>
        </w:rPr>
        <w:lastRenderedPageBreak/>
        <w:drawing>
          <wp:inline distT="0" distB="0" distL="0" distR="0" wp14:anchorId="7E82093B" wp14:editId="7CA0A8CB">
            <wp:extent cx="5886450" cy="1629126"/>
            <wp:effectExtent l="0" t="0" r="0" b="9525"/>
            <wp:docPr id="801664847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64847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9222" cy="163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C9D5" w14:textId="27B7790D" w:rsidR="008C2B89" w:rsidRDefault="008C2B89" w:rsidP="008C2B89">
      <w:pPr>
        <w:pStyle w:val="ad"/>
      </w:pPr>
      <w:r>
        <w:t xml:space="preserve">Рисунок </w:t>
      </w:r>
      <w:fldSimple w:instr=" SEQ Рисунок \* ARABIC ">
        <w:r w:rsidR="00543CBF">
          <w:rPr>
            <w:noProof/>
          </w:rPr>
          <w:t>10</w:t>
        </w:r>
      </w:fldSimple>
      <w:r>
        <w:t xml:space="preserve"> – Загрузка файла пользователем 2</w:t>
      </w:r>
    </w:p>
    <w:p w14:paraId="04063EC5" w14:textId="77777777" w:rsidR="00543CBF" w:rsidRDefault="00543CBF" w:rsidP="00543CBF">
      <w:pPr>
        <w:pStyle w:val="af8"/>
      </w:pPr>
      <w:r w:rsidRPr="00543CBF">
        <w:rPr>
          <w:noProof/>
        </w:rPr>
        <w:drawing>
          <wp:inline distT="0" distB="0" distL="0" distR="0" wp14:anchorId="0E244103" wp14:editId="1FDED540">
            <wp:extent cx="2200582" cy="466790"/>
            <wp:effectExtent l="0" t="0" r="9525" b="9525"/>
            <wp:docPr id="1613396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967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DD13" w14:textId="2A5EAE30" w:rsidR="008C2B89" w:rsidRPr="008C2B89" w:rsidRDefault="00543CBF" w:rsidP="00543CBF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– Отказ в доступе для пользователя 2</w:t>
      </w:r>
    </w:p>
    <w:p w14:paraId="7C93E853" w14:textId="77777777" w:rsidR="00A66241" w:rsidRPr="0027715B" w:rsidRDefault="00A66241" w:rsidP="00A66241"/>
    <w:p w14:paraId="6FC6953B" w14:textId="27A61908" w:rsidR="00C93DCC" w:rsidRDefault="00947D3E" w:rsidP="00111FF9">
      <w:pPr>
        <w:pStyle w:val="a6"/>
      </w:pPr>
      <w:r>
        <w:t>Контрольные вопросы</w:t>
      </w:r>
    </w:p>
    <w:p w14:paraId="468886A1" w14:textId="2E2E1363" w:rsidR="00947D3E" w:rsidRDefault="00947D3E" w:rsidP="00947D3E">
      <w:pPr>
        <w:pStyle w:val="af6"/>
        <w:numPr>
          <w:ilvl w:val="0"/>
          <w:numId w:val="32"/>
        </w:numPr>
      </w:pPr>
      <w:r>
        <w:t>В чем различия между statefull и stateless серверами?</w:t>
      </w:r>
    </w:p>
    <w:p w14:paraId="415D2A57" w14:textId="2D093312" w:rsidR="00947D3E" w:rsidRDefault="00947D3E" w:rsidP="00947D3E">
      <w:pPr>
        <w:pStyle w:val="af6"/>
        <w:ind w:left="1211" w:firstLine="0"/>
      </w:pPr>
      <w:r w:rsidRPr="00947D3E">
        <w:t>Stateful серверы сохраняют состояние клиентских сессий между запросами, в то время как stateless серверы не сохраняют состояния и обрабатывают каждый запрос независимо. Stateful серверы могут быть сложнее в управлении и масштабировании, но позволяют сохранять информацию о клиентах между запросами. Statelessness делает серверы более легкими в масштабировании и отказоустойчивости.</w:t>
      </w:r>
    </w:p>
    <w:p w14:paraId="4EF93BF4" w14:textId="77777777" w:rsidR="00947D3E" w:rsidRDefault="00947D3E" w:rsidP="00947D3E">
      <w:pPr>
        <w:pStyle w:val="af6"/>
        <w:ind w:left="1211" w:firstLine="0"/>
      </w:pPr>
    </w:p>
    <w:p w14:paraId="7EA1BB0E" w14:textId="1D6A3CE9" w:rsidR="00947D3E" w:rsidRDefault="00947D3E" w:rsidP="00947D3E">
      <w:pPr>
        <w:pStyle w:val="af6"/>
        <w:numPr>
          <w:ilvl w:val="0"/>
          <w:numId w:val="32"/>
        </w:numPr>
      </w:pPr>
      <w:r>
        <w:t>Что такое имперсонация?</w:t>
      </w:r>
    </w:p>
    <w:p w14:paraId="1B155BAA" w14:textId="4E1825DF" w:rsidR="00947D3E" w:rsidRDefault="00947D3E" w:rsidP="00947D3E">
      <w:pPr>
        <w:pStyle w:val="af6"/>
        <w:ind w:left="1211" w:firstLine="0"/>
      </w:pPr>
      <w:r w:rsidRPr="00947D3E">
        <w:t xml:space="preserve">Имперсонация (impersonation) </w:t>
      </w:r>
      <w:r>
        <w:t>–</w:t>
      </w:r>
      <w:r w:rsidRPr="00947D3E">
        <w:t xml:space="preserve"> это процесс, при котором один пользователь (обычно с административными или привилегированными правами) временно принимает и использует идентификацию и права доступа другого пользователя (обычно менее привилегированного) для выполнения определенных задач или операций.</w:t>
      </w:r>
    </w:p>
    <w:p w14:paraId="100F2B24" w14:textId="77777777" w:rsidR="00947D3E" w:rsidRDefault="00947D3E" w:rsidP="00947D3E">
      <w:pPr>
        <w:pStyle w:val="af6"/>
        <w:ind w:left="1211" w:firstLine="0"/>
      </w:pPr>
    </w:p>
    <w:p w14:paraId="6DA2914A" w14:textId="2F29128F" w:rsidR="00947D3E" w:rsidRDefault="00947D3E" w:rsidP="00947D3E">
      <w:pPr>
        <w:pStyle w:val="af6"/>
        <w:numPr>
          <w:ilvl w:val="0"/>
          <w:numId w:val="32"/>
        </w:numPr>
      </w:pPr>
      <w:r>
        <w:t>Что такое LPC? чем этот механизм отличается от RPC?</w:t>
      </w:r>
    </w:p>
    <w:p w14:paraId="482E3160" w14:textId="73F97A4D" w:rsidR="00947D3E" w:rsidRDefault="00947D3E" w:rsidP="00947D3E">
      <w:pPr>
        <w:pStyle w:val="af6"/>
        <w:ind w:left="1211" w:firstLine="0"/>
      </w:pPr>
      <w:r w:rsidRPr="00947D3E">
        <w:t xml:space="preserve">LPC (Local Procedure Call) </w:t>
      </w:r>
      <w:r>
        <w:t>–</w:t>
      </w:r>
      <w:r w:rsidRPr="00947D3E">
        <w:t xml:space="preserve"> </w:t>
      </w:r>
      <w:r w:rsidR="00FC5BB0" w:rsidRPr="00FC5BB0">
        <w:t xml:space="preserve">это механизм взаимодействия между процессами или компонентами, выполняющимися в пределах одной и </w:t>
      </w:r>
      <w:r w:rsidR="00FC5BB0" w:rsidRPr="00FC5BB0">
        <w:lastRenderedPageBreak/>
        <w:t>той же системы (локально). Он обычно используется в операционных системах, чтобы процессы или потоки могли вызывать функции или процедуры в других процессах на той же машине.</w:t>
      </w:r>
      <w:r w:rsidR="00FC5BB0">
        <w:t xml:space="preserve"> </w:t>
      </w:r>
      <w:r w:rsidR="00FC5BB0" w:rsidRPr="00FC5BB0">
        <w:t>Взаимодействие между процессами осуществляется на том же уровне привилегий, что и вызывающий процесс.</w:t>
      </w:r>
      <w:r w:rsidRPr="00947D3E">
        <w:t xml:space="preserve"> RPC (Remote Procedure Call) </w:t>
      </w:r>
      <w:r>
        <w:t>–</w:t>
      </w:r>
      <w:r w:rsidRPr="00947D3E">
        <w:t xml:space="preserve"> вызов процедур между процессами на разных машинах через сеть.</w:t>
      </w:r>
    </w:p>
    <w:p w14:paraId="0537267A" w14:textId="77777777" w:rsidR="00874E73" w:rsidRDefault="00874E73" w:rsidP="00947D3E">
      <w:pPr>
        <w:pStyle w:val="af6"/>
        <w:ind w:left="1211" w:firstLine="0"/>
      </w:pPr>
    </w:p>
    <w:p w14:paraId="37A110B9" w14:textId="13E46113" w:rsidR="00947D3E" w:rsidRPr="00C93DCC" w:rsidRDefault="00947D3E" w:rsidP="00947D3E">
      <w:pPr>
        <w:pStyle w:val="a6"/>
      </w:pPr>
      <w:r>
        <w:t>Выводы</w:t>
      </w:r>
    </w:p>
    <w:p w14:paraId="202F97F1" w14:textId="0CEB1A7C" w:rsidR="00B436CF" w:rsidRDefault="00B436CF" w:rsidP="00B436CF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 ходе работы были </w:t>
      </w:r>
      <w:r w:rsidR="00947D3E">
        <w:rPr>
          <w:rFonts w:eastAsia="Times New Roman" w:cs="Times New Roman"/>
        </w:rPr>
        <w:t xml:space="preserve">получены </w:t>
      </w:r>
      <w:r w:rsidR="00947D3E" w:rsidRPr="00947D3E">
        <w:rPr>
          <w:rFonts w:eastAsia="Times New Roman" w:cs="Times New Roman"/>
        </w:rPr>
        <w:t>навыки работы с механизмом удаленного вызова процедур (RPC)</w:t>
      </w:r>
      <w:r w:rsidR="00947D3E">
        <w:rPr>
          <w:rFonts w:eastAsia="Times New Roman" w:cs="Times New Roman"/>
        </w:rPr>
        <w:t>.</w:t>
      </w:r>
    </w:p>
    <w:p w14:paraId="7C1DD68B" w14:textId="5CE4A92E" w:rsidR="00D740EB" w:rsidRPr="00D740EB" w:rsidRDefault="00D740EB" w:rsidP="0056470F">
      <w:pPr>
        <w:suppressAutoHyphens/>
      </w:pPr>
    </w:p>
    <w:p w14:paraId="1FBC848A" w14:textId="77777777" w:rsidR="00601F8B" w:rsidRDefault="00601F8B">
      <w:pPr>
        <w:spacing w:line="240" w:lineRule="auto"/>
        <w:ind w:firstLine="0"/>
        <w:rPr>
          <w:rFonts w:eastAsia="Times New Roman" w:cs="Times New Roman"/>
        </w:rPr>
      </w:pPr>
    </w:p>
    <w:sectPr w:rsidR="00601F8B" w:rsidSect="00D60F71">
      <w:footerReference w:type="default" r:id="rId19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7BF31" w14:textId="77777777" w:rsidR="00CC4A52" w:rsidRPr="00D60F71" w:rsidRDefault="00CC4A52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148EAD15" w14:textId="77777777" w:rsidR="00CC4A52" w:rsidRPr="00D60F71" w:rsidRDefault="00CC4A52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2173FE3" w14:textId="77777777" w:rsidR="00C93DCC" w:rsidRPr="00C53ADA" w:rsidRDefault="00C93DCC" w:rsidP="00C53ADA">
        <w:pPr>
          <w:pStyle w:val="afe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D740EB">
          <w:rPr>
            <w:noProof/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7042E" w14:textId="77777777" w:rsidR="00CC4A52" w:rsidRPr="00D60F71" w:rsidRDefault="00CC4A52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67801F05" w14:textId="77777777" w:rsidR="00CC4A52" w:rsidRPr="00D60F71" w:rsidRDefault="00CC4A52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62FA7D24"/>
    <w:name w:val="WW8Num2"/>
    <w:lvl w:ilvl="0">
      <w:start w:val="1"/>
      <w:numFmt w:val="none"/>
      <w:pStyle w:val="a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1A715FA"/>
    <w:multiLevelType w:val="multilevel"/>
    <w:tmpl w:val="B2E811CC"/>
    <w:lvl w:ilvl="0">
      <w:start w:val="1"/>
      <w:numFmt w:val="decimal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0"/>
      </w:pPr>
      <w:rPr>
        <w:rFonts w:hint="default"/>
      </w:rPr>
    </w:lvl>
  </w:abstractNum>
  <w:abstractNum w:abstractNumId="6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8" w15:restartNumberingAfterBreak="0">
    <w:nsid w:val="09CC1AE9"/>
    <w:multiLevelType w:val="multilevel"/>
    <w:tmpl w:val="6F544936"/>
    <w:numStyleLink w:val="22"/>
  </w:abstractNum>
  <w:abstractNum w:abstractNumId="9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0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2" w15:restartNumberingAfterBreak="0">
    <w:nsid w:val="20906314"/>
    <w:multiLevelType w:val="multilevel"/>
    <w:tmpl w:val="6F544936"/>
    <w:numStyleLink w:val="22"/>
  </w:abstractNum>
  <w:abstractNum w:abstractNumId="13" w15:restartNumberingAfterBreak="0">
    <w:nsid w:val="238447CD"/>
    <w:multiLevelType w:val="hybridMultilevel"/>
    <w:tmpl w:val="730293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3A653BB"/>
    <w:multiLevelType w:val="hybridMultilevel"/>
    <w:tmpl w:val="58C4C8F6"/>
    <w:lvl w:ilvl="0" w:tplc="FC8C2C18">
      <w:start w:val="1"/>
      <w:numFmt w:val="bullet"/>
      <w:pStyle w:val="a1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2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6" w15:restartNumberingAfterBreak="0">
    <w:nsid w:val="2736785B"/>
    <w:multiLevelType w:val="hybridMultilevel"/>
    <w:tmpl w:val="68FA99C4"/>
    <w:lvl w:ilvl="0" w:tplc="C4EE637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8" w15:restartNumberingAfterBreak="0">
    <w:nsid w:val="35303FE8"/>
    <w:multiLevelType w:val="hybridMultilevel"/>
    <w:tmpl w:val="D5BE56D8"/>
    <w:lvl w:ilvl="0" w:tplc="8424D2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35500D25"/>
    <w:multiLevelType w:val="multilevel"/>
    <w:tmpl w:val="6F544936"/>
    <w:numStyleLink w:val="22"/>
  </w:abstractNum>
  <w:abstractNum w:abstractNumId="20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1" w15:restartNumberingAfterBreak="0">
    <w:nsid w:val="443314AD"/>
    <w:multiLevelType w:val="multilevel"/>
    <w:tmpl w:val="458EEBE0"/>
    <w:lvl w:ilvl="0">
      <w:start w:val="1"/>
      <w:numFmt w:val="decimal"/>
      <w:pStyle w:val="a3"/>
      <w:suff w:val="space"/>
      <w:lvlText w:val="Рис.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32508F9"/>
    <w:multiLevelType w:val="hybridMultilevel"/>
    <w:tmpl w:val="CB3C44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4" w15:restartNumberingAfterBreak="0">
    <w:nsid w:val="5A84311D"/>
    <w:multiLevelType w:val="hybridMultilevel"/>
    <w:tmpl w:val="C00C3CDC"/>
    <w:lvl w:ilvl="0" w:tplc="4AB68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D123824"/>
    <w:multiLevelType w:val="hybridMultilevel"/>
    <w:tmpl w:val="D9EAA19A"/>
    <w:lvl w:ilvl="0" w:tplc="25F0B318">
      <w:start w:val="1"/>
      <w:numFmt w:val="decimal"/>
      <w:pStyle w:val="a4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59B3E96"/>
    <w:multiLevelType w:val="hybridMultilevel"/>
    <w:tmpl w:val="6F80DD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7FC70B2"/>
    <w:multiLevelType w:val="hybridMultilevel"/>
    <w:tmpl w:val="6F4C2824"/>
    <w:lvl w:ilvl="0" w:tplc="70526CC8">
      <w:start w:val="1"/>
      <w:numFmt w:val="decimal"/>
      <w:pStyle w:val="a5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0" w15:restartNumberingAfterBreak="0">
    <w:nsid w:val="6FDA5BC5"/>
    <w:multiLevelType w:val="multilevel"/>
    <w:tmpl w:val="BFD01092"/>
    <w:lvl w:ilvl="0">
      <w:start w:val="1"/>
      <w:numFmt w:val="decimal"/>
      <w:pStyle w:val="a6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32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57630063">
    <w:abstractNumId w:val="17"/>
  </w:num>
  <w:num w:numId="2" w16cid:durableId="433670021">
    <w:abstractNumId w:val="31"/>
  </w:num>
  <w:num w:numId="3" w16cid:durableId="1345546987">
    <w:abstractNumId w:val="15"/>
  </w:num>
  <w:num w:numId="4" w16cid:durableId="1958752473">
    <w:abstractNumId w:val="1"/>
  </w:num>
  <w:num w:numId="5" w16cid:durableId="961156939">
    <w:abstractNumId w:val="32"/>
  </w:num>
  <w:num w:numId="6" w16cid:durableId="702444235">
    <w:abstractNumId w:val="23"/>
  </w:num>
  <w:num w:numId="7" w16cid:durableId="767000317">
    <w:abstractNumId w:val="7"/>
  </w:num>
  <w:num w:numId="8" w16cid:durableId="1302271044">
    <w:abstractNumId w:val="14"/>
  </w:num>
  <w:num w:numId="9" w16cid:durableId="523324766">
    <w:abstractNumId w:val="10"/>
  </w:num>
  <w:num w:numId="10" w16cid:durableId="1543328613">
    <w:abstractNumId w:val="25"/>
  </w:num>
  <w:num w:numId="11" w16cid:durableId="2064281280">
    <w:abstractNumId w:val="6"/>
  </w:num>
  <w:num w:numId="12" w16cid:durableId="617107820">
    <w:abstractNumId w:val="28"/>
  </w:num>
  <w:num w:numId="13" w16cid:durableId="880895860">
    <w:abstractNumId w:val="0"/>
  </w:num>
  <w:num w:numId="14" w16cid:durableId="1920942390">
    <w:abstractNumId w:val="29"/>
  </w:num>
  <w:num w:numId="15" w16cid:durableId="1067849417">
    <w:abstractNumId w:val="8"/>
  </w:num>
  <w:num w:numId="16" w16cid:durableId="1525364226">
    <w:abstractNumId w:val="19"/>
  </w:num>
  <w:num w:numId="17" w16cid:durableId="998577596">
    <w:abstractNumId w:val="12"/>
  </w:num>
  <w:num w:numId="18" w16cid:durableId="563373679">
    <w:abstractNumId w:val="9"/>
  </w:num>
  <w:num w:numId="19" w16cid:durableId="135688419">
    <w:abstractNumId w:val="26"/>
  </w:num>
  <w:num w:numId="20" w16cid:durableId="1132022910">
    <w:abstractNumId w:val="3"/>
  </w:num>
  <w:num w:numId="21" w16cid:durableId="1302731741">
    <w:abstractNumId w:val="4"/>
  </w:num>
  <w:num w:numId="22" w16cid:durableId="1768883599">
    <w:abstractNumId w:val="20"/>
  </w:num>
  <w:num w:numId="23" w16cid:durableId="426971476">
    <w:abstractNumId w:val="11"/>
  </w:num>
  <w:num w:numId="24" w16cid:durableId="2091731886">
    <w:abstractNumId w:val="2"/>
  </w:num>
  <w:num w:numId="25" w16cid:durableId="2039770543">
    <w:abstractNumId w:val="25"/>
    <w:lvlOverride w:ilvl="0">
      <w:startOverride w:val="1"/>
    </w:lvlOverride>
  </w:num>
  <w:num w:numId="26" w16cid:durableId="1714378193">
    <w:abstractNumId w:val="30"/>
  </w:num>
  <w:num w:numId="27" w16cid:durableId="753942700">
    <w:abstractNumId w:val="24"/>
  </w:num>
  <w:num w:numId="28" w16cid:durableId="1409308805">
    <w:abstractNumId w:val="5"/>
  </w:num>
  <w:num w:numId="29" w16cid:durableId="18342243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737705298">
    <w:abstractNumId w:val="21"/>
  </w:num>
  <w:num w:numId="31" w16cid:durableId="524634701">
    <w:abstractNumId w:val="18"/>
  </w:num>
  <w:num w:numId="32" w16cid:durableId="927616724">
    <w:abstractNumId w:val="16"/>
  </w:num>
  <w:num w:numId="33" w16cid:durableId="458182975">
    <w:abstractNumId w:val="13"/>
  </w:num>
  <w:num w:numId="34" w16cid:durableId="990790402">
    <w:abstractNumId w:val="22"/>
  </w:num>
  <w:num w:numId="35" w16cid:durableId="2127037452">
    <w:abstractNumId w:val="2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960"/>
    <w:rsid w:val="000040AC"/>
    <w:rsid w:val="0000559F"/>
    <w:rsid w:val="00025991"/>
    <w:rsid w:val="00035294"/>
    <w:rsid w:val="00035C4C"/>
    <w:rsid w:val="0003656F"/>
    <w:rsid w:val="000429AF"/>
    <w:rsid w:val="00051931"/>
    <w:rsid w:val="0006172D"/>
    <w:rsid w:val="00061E5C"/>
    <w:rsid w:val="00063A15"/>
    <w:rsid w:val="00064E8B"/>
    <w:rsid w:val="00090579"/>
    <w:rsid w:val="00095910"/>
    <w:rsid w:val="000B1F41"/>
    <w:rsid w:val="000B5D9C"/>
    <w:rsid w:val="000E5328"/>
    <w:rsid w:val="000F485A"/>
    <w:rsid w:val="000F71FD"/>
    <w:rsid w:val="00111FF9"/>
    <w:rsid w:val="00151BEC"/>
    <w:rsid w:val="00162375"/>
    <w:rsid w:val="001832F5"/>
    <w:rsid w:val="00187BA0"/>
    <w:rsid w:val="001A2C37"/>
    <w:rsid w:val="001B1B03"/>
    <w:rsid w:val="001B32F7"/>
    <w:rsid w:val="001D72D1"/>
    <w:rsid w:val="001E6E38"/>
    <w:rsid w:val="0020070E"/>
    <w:rsid w:val="00211A78"/>
    <w:rsid w:val="0022380E"/>
    <w:rsid w:val="00237987"/>
    <w:rsid w:val="002523D2"/>
    <w:rsid w:val="0025334A"/>
    <w:rsid w:val="002632D6"/>
    <w:rsid w:val="00265FBC"/>
    <w:rsid w:val="0027715B"/>
    <w:rsid w:val="002C46B9"/>
    <w:rsid w:val="002D1672"/>
    <w:rsid w:val="002D5C58"/>
    <w:rsid w:val="002E373A"/>
    <w:rsid w:val="002E7750"/>
    <w:rsid w:val="0030058A"/>
    <w:rsid w:val="0030071C"/>
    <w:rsid w:val="00302E60"/>
    <w:rsid w:val="00312B77"/>
    <w:rsid w:val="00321776"/>
    <w:rsid w:val="00327A23"/>
    <w:rsid w:val="00332480"/>
    <w:rsid w:val="00341A02"/>
    <w:rsid w:val="00344960"/>
    <w:rsid w:val="00346D3B"/>
    <w:rsid w:val="00371E39"/>
    <w:rsid w:val="0037417C"/>
    <w:rsid w:val="00374C59"/>
    <w:rsid w:val="00374D5F"/>
    <w:rsid w:val="00383C5C"/>
    <w:rsid w:val="00384ECC"/>
    <w:rsid w:val="0039182D"/>
    <w:rsid w:val="00395E78"/>
    <w:rsid w:val="003B2153"/>
    <w:rsid w:val="003B7418"/>
    <w:rsid w:val="003C218B"/>
    <w:rsid w:val="003D414E"/>
    <w:rsid w:val="003E4132"/>
    <w:rsid w:val="003E480D"/>
    <w:rsid w:val="003E4C7B"/>
    <w:rsid w:val="003F274E"/>
    <w:rsid w:val="003F5CA2"/>
    <w:rsid w:val="0040046C"/>
    <w:rsid w:val="0040671E"/>
    <w:rsid w:val="004156CB"/>
    <w:rsid w:val="004246ED"/>
    <w:rsid w:val="004329C7"/>
    <w:rsid w:val="00453CBA"/>
    <w:rsid w:val="004557D2"/>
    <w:rsid w:val="00456558"/>
    <w:rsid w:val="00457ADC"/>
    <w:rsid w:val="00464D2E"/>
    <w:rsid w:val="00475C3D"/>
    <w:rsid w:val="00482C9B"/>
    <w:rsid w:val="00497F6F"/>
    <w:rsid w:val="004A5302"/>
    <w:rsid w:val="004B37E8"/>
    <w:rsid w:val="004B5CD2"/>
    <w:rsid w:val="004D6D91"/>
    <w:rsid w:val="004E1421"/>
    <w:rsid w:val="004F270D"/>
    <w:rsid w:val="004F2A89"/>
    <w:rsid w:val="004F7F88"/>
    <w:rsid w:val="00506F69"/>
    <w:rsid w:val="00516DFF"/>
    <w:rsid w:val="00530CCB"/>
    <w:rsid w:val="00543CBF"/>
    <w:rsid w:val="00543F39"/>
    <w:rsid w:val="00544F2D"/>
    <w:rsid w:val="00554F6F"/>
    <w:rsid w:val="0056470F"/>
    <w:rsid w:val="00573D32"/>
    <w:rsid w:val="0057482E"/>
    <w:rsid w:val="00575EC0"/>
    <w:rsid w:val="005812E6"/>
    <w:rsid w:val="005C07B4"/>
    <w:rsid w:val="005C2332"/>
    <w:rsid w:val="005D0AD2"/>
    <w:rsid w:val="005D2800"/>
    <w:rsid w:val="005E265D"/>
    <w:rsid w:val="005E4F2A"/>
    <w:rsid w:val="005F5D88"/>
    <w:rsid w:val="00601F8B"/>
    <w:rsid w:val="0065364C"/>
    <w:rsid w:val="00656595"/>
    <w:rsid w:val="006652FF"/>
    <w:rsid w:val="006677A9"/>
    <w:rsid w:val="00674524"/>
    <w:rsid w:val="006B3E75"/>
    <w:rsid w:val="006B4CA3"/>
    <w:rsid w:val="006B4DD5"/>
    <w:rsid w:val="006C7A54"/>
    <w:rsid w:val="006D0E95"/>
    <w:rsid w:val="006E2B77"/>
    <w:rsid w:val="006E7B40"/>
    <w:rsid w:val="006F3CE1"/>
    <w:rsid w:val="006F5F48"/>
    <w:rsid w:val="00700261"/>
    <w:rsid w:val="00700485"/>
    <w:rsid w:val="007043DE"/>
    <w:rsid w:val="0070592F"/>
    <w:rsid w:val="0071183B"/>
    <w:rsid w:val="007246FB"/>
    <w:rsid w:val="0075210F"/>
    <w:rsid w:val="00773594"/>
    <w:rsid w:val="0077381B"/>
    <w:rsid w:val="0078465D"/>
    <w:rsid w:val="007930ED"/>
    <w:rsid w:val="007C35CD"/>
    <w:rsid w:val="007C378E"/>
    <w:rsid w:val="007D0609"/>
    <w:rsid w:val="007D3A85"/>
    <w:rsid w:val="007E0985"/>
    <w:rsid w:val="007E3B57"/>
    <w:rsid w:val="008045D8"/>
    <w:rsid w:val="008110F2"/>
    <w:rsid w:val="008244CC"/>
    <w:rsid w:val="008302C7"/>
    <w:rsid w:val="00830F2D"/>
    <w:rsid w:val="008476E3"/>
    <w:rsid w:val="00853432"/>
    <w:rsid w:val="00853F3B"/>
    <w:rsid w:val="00856000"/>
    <w:rsid w:val="008605CC"/>
    <w:rsid w:val="00870267"/>
    <w:rsid w:val="00874E73"/>
    <w:rsid w:val="008A0592"/>
    <w:rsid w:val="008A1EBA"/>
    <w:rsid w:val="008B1C72"/>
    <w:rsid w:val="008B4B04"/>
    <w:rsid w:val="008B6A2D"/>
    <w:rsid w:val="008C2B89"/>
    <w:rsid w:val="008C5193"/>
    <w:rsid w:val="008D6C4D"/>
    <w:rsid w:val="009009FD"/>
    <w:rsid w:val="00917645"/>
    <w:rsid w:val="00917D90"/>
    <w:rsid w:val="009205C8"/>
    <w:rsid w:val="00923E95"/>
    <w:rsid w:val="00925382"/>
    <w:rsid w:val="0093477C"/>
    <w:rsid w:val="00947D3E"/>
    <w:rsid w:val="00961BBB"/>
    <w:rsid w:val="00983861"/>
    <w:rsid w:val="00985035"/>
    <w:rsid w:val="009A4BA1"/>
    <w:rsid w:val="009A58F5"/>
    <w:rsid w:val="009A77CB"/>
    <w:rsid w:val="009B1702"/>
    <w:rsid w:val="009C0CF1"/>
    <w:rsid w:val="009C60B6"/>
    <w:rsid w:val="009D0645"/>
    <w:rsid w:val="009D0791"/>
    <w:rsid w:val="009F270C"/>
    <w:rsid w:val="009F5065"/>
    <w:rsid w:val="009F6B11"/>
    <w:rsid w:val="00A2111C"/>
    <w:rsid w:val="00A233A8"/>
    <w:rsid w:val="00A40C1B"/>
    <w:rsid w:val="00A55732"/>
    <w:rsid w:val="00A64183"/>
    <w:rsid w:val="00A64B1F"/>
    <w:rsid w:val="00A66241"/>
    <w:rsid w:val="00A738DD"/>
    <w:rsid w:val="00A83DDA"/>
    <w:rsid w:val="00A91477"/>
    <w:rsid w:val="00A95BAF"/>
    <w:rsid w:val="00AD03E2"/>
    <w:rsid w:val="00AE1D8A"/>
    <w:rsid w:val="00AE1FDE"/>
    <w:rsid w:val="00AE243B"/>
    <w:rsid w:val="00AE53D9"/>
    <w:rsid w:val="00B13B4B"/>
    <w:rsid w:val="00B436CF"/>
    <w:rsid w:val="00B8756B"/>
    <w:rsid w:val="00B968FE"/>
    <w:rsid w:val="00BC55E3"/>
    <w:rsid w:val="00BD523A"/>
    <w:rsid w:val="00BE0ADB"/>
    <w:rsid w:val="00BE19C9"/>
    <w:rsid w:val="00BE1C48"/>
    <w:rsid w:val="00BE6E0C"/>
    <w:rsid w:val="00C10B05"/>
    <w:rsid w:val="00C1387D"/>
    <w:rsid w:val="00C174D6"/>
    <w:rsid w:val="00C212CE"/>
    <w:rsid w:val="00C36F05"/>
    <w:rsid w:val="00C469D8"/>
    <w:rsid w:val="00C5031D"/>
    <w:rsid w:val="00C53ADA"/>
    <w:rsid w:val="00C6615B"/>
    <w:rsid w:val="00C77E41"/>
    <w:rsid w:val="00C83F3E"/>
    <w:rsid w:val="00C93DCC"/>
    <w:rsid w:val="00CC4A52"/>
    <w:rsid w:val="00CD6463"/>
    <w:rsid w:val="00CD69E8"/>
    <w:rsid w:val="00D11C6B"/>
    <w:rsid w:val="00D139C3"/>
    <w:rsid w:val="00D24CF4"/>
    <w:rsid w:val="00D32446"/>
    <w:rsid w:val="00D335CB"/>
    <w:rsid w:val="00D42A42"/>
    <w:rsid w:val="00D5217D"/>
    <w:rsid w:val="00D52829"/>
    <w:rsid w:val="00D60F71"/>
    <w:rsid w:val="00D740EB"/>
    <w:rsid w:val="00D83E8B"/>
    <w:rsid w:val="00D84809"/>
    <w:rsid w:val="00DA1B1D"/>
    <w:rsid w:val="00DB66C1"/>
    <w:rsid w:val="00DF5478"/>
    <w:rsid w:val="00E13401"/>
    <w:rsid w:val="00E163EF"/>
    <w:rsid w:val="00E17601"/>
    <w:rsid w:val="00E62509"/>
    <w:rsid w:val="00E675B9"/>
    <w:rsid w:val="00E752B8"/>
    <w:rsid w:val="00E802CE"/>
    <w:rsid w:val="00E80FFE"/>
    <w:rsid w:val="00EC03D0"/>
    <w:rsid w:val="00EC06C5"/>
    <w:rsid w:val="00EC27AE"/>
    <w:rsid w:val="00EC5903"/>
    <w:rsid w:val="00EF4ADA"/>
    <w:rsid w:val="00F03722"/>
    <w:rsid w:val="00F2105D"/>
    <w:rsid w:val="00F463D3"/>
    <w:rsid w:val="00F52F00"/>
    <w:rsid w:val="00F570B7"/>
    <w:rsid w:val="00F611A3"/>
    <w:rsid w:val="00F67AC2"/>
    <w:rsid w:val="00F72418"/>
    <w:rsid w:val="00F72D85"/>
    <w:rsid w:val="00F7377D"/>
    <w:rsid w:val="00F74364"/>
    <w:rsid w:val="00F91A1E"/>
    <w:rsid w:val="00FA32D6"/>
    <w:rsid w:val="00FB359E"/>
    <w:rsid w:val="00FB5D42"/>
    <w:rsid w:val="00FC5BB0"/>
    <w:rsid w:val="00FD498F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CC0B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7">
    <w:name w:val="Normal"/>
    <w:qFormat/>
    <w:rsid w:val="00B436CF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7"/>
    <w:next w:val="a7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7"/>
    <w:next w:val="a7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7"/>
    <w:next w:val="a7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7"/>
    <w:next w:val="a7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7"/>
    <w:next w:val="a7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7"/>
    <w:next w:val="a7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7"/>
    <w:next w:val="a7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7"/>
    <w:next w:val="a7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7"/>
    <w:next w:val="a7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Title"/>
    <w:basedOn w:val="a7"/>
    <w:next w:val="a7"/>
    <w:link w:val="ac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d">
    <w:name w:val="Название рисунка"/>
    <w:basedOn w:val="a7"/>
    <w:next w:val="a7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e">
    <w:name w:val="Название таблицы"/>
    <w:basedOn w:val="a7"/>
    <w:next w:val="a7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c">
    <w:name w:val="Заголовок Знак"/>
    <w:basedOn w:val="a8"/>
    <w:link w:val="ab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f">
    <w:name w:val="Программный код"/>
    <w:basedOn w:val="a7"/>
    <w:next w:val="a7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f0">
    <w:name w:val="Текст внутри таблицы"/>
    <w:basedOn w:val="a7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8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8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8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8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8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8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8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8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8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2">
    <w:name w:val="НИР нумерованный список"/>
    <w:basedOn w:val="a7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7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f1">
    <w:name w:val="Intense Reference"/>
    <w:basedOn w:val="a8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7"/>
    <w:next w:val="a7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7"/>
    <w:next w:val="a7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7"/>
    <w:next w:val="a7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2">
    <w:name w:val="E-mail Signature"/>
    <w:basedOn w:val="a7"/>
    <w:link w:val="af3"/>
    <w:uiPriority w:val="99"/>
    <w:semiHidden/>
    <w:locked/>
    <w:rsid w:val="00F67AC2"/>
  </w:style>
  <w:style w:type="character" w:customStyle="1" w:styleId="af3">
    <w:name w:val="Электронная подпись Знак"/>
    <w:basedOn w:val="a8"/>
    <w:link w:val="af2"/>
    <w:uiPriority w:val="99"/>
    <w:semiHidden/>
    <w:rsid w:val="00F67AC2"/>
    <w:rPr>
      <w:rFonts w:eastAsiaTheme="minorEastAsia"/>
      <w:lang w:eastAsia="ru-RU"/>
    </w:rPr>
  </w:style>
  <w:style w:type="character" w:styleId="af4">
    <w:name w:val="Book Title"/>
    <w:basedOn w:val="a8"/>
    <w:uiPriority w:val="33"/>
    <w:semiHidden/>
    <w:locked/>
    <w:rsid w:val="00F67AC2"/>
    <w:rPr>
      <w:b/>
      <w:bCs/>
      <w:smallCaps/>
      <w:spacing w:val="5"/>
    </w:rPr>
  </w:style>
  <w:style w:type="character" w:styleId="af5">
    <w:name w:val="Subtle Reference"/>
    <w:basedOn w:val="a8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9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7"/>
    <w:uiPriority w:val="99"/>
    <w:semiHidden/>
    <w:locked/>
    <w:rsid w:val="00985035"/>
    <w:pPr>
      <w:numPr>
        <w:numId w:val="4"/>
      </w:numPr>
      <w:contextualSpacing/>
    </w:pPr>
  </w:style>
  <w:style w:type="paragraph" w:styleId="af6">
    <w:name w:val="List Paragraph"/>
    <w:basedOn w:val="a7"/>
    <w:uiPriority w:val="99"/>
    <w:qFormat/>
    <w:locked/>
    <w:rsid w:val="00F52F00"/>
    <w:pPr>
      <w:ind w:left="720"/>
      <w:contextualSpacing/>
    </w:pPr>
  </w:style>
  <w:style w:type="table" w:styleId="af7">
    <w:name w:val="Table Grid"/>
    <w:basedOn w:val="a9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8">
    <w:name w:val="Рисунок"/>
    <w:basedOn w:val="a7"/>
    <w:next w:val="ad"/>
    <w:qFormat/>
    <w:rsid w:val="00BE19C9"/>
    <w:pPr>
      <w:keepNext/>
      <w:ind w:firstLine="0"/>
      <w:jc w:val="center"/>
    </w:pPr>
  </w:style>
  <w:style w:type="paragraph" w:styleId="af9">
    <w:name w:val="Balloon Text"/>
    <w:basedOn w:val="a7"/>
    <w:link w:val="afa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b">
    <w:name w:val="Введение_заключение"/>
    <w:basedOn w:val="1"/>
    <w:next w:val="a7"/>
    <w:qFormat/>
    <w:rsid w:val="00F52F00"/>
    <w:pPr>
      <w:numPr>
        <w:numId w:val="0"/>
      </w:numPr>
      <w:jc w:val="center"/>
    </w:pPr>
  </w:style>
  <w:style w:type="character" w:customStyle="1" w:styleId="afa">
    <w:name w:val="Текст выноски Знак"/>
    <w:basedOn w:val="a8"/>
    <w:link w:val="af9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1">
    <w:name w:val="Список_ТИРЕ"/>
    <w:basedOn w:val="a7"/>
    <w:qFormat/>
    <w:rsid w:val="00384ECC"/>
    <w:pPr>
      <w:numPr>
        <w:numId w:val="8"/>
      </w:numPr>
      <w:ind w:left="0" w:firstLine="851"/>
    </w:pPr>
  </w:style>
  <w:style w:type="paragraph" w:customStyle="1" w:styleId="a0">
    <w:name w:val="Список_БУКВЫ"/>
    <w:basedOn w:val="a1"/>
    <w:qFormat/>
    <w:rsid w:val="00384ECC"/>
    <w:pPr>
      <w:numPr>
        <w:numId w:val="9"/>
      </w:numPr>
      <w:ind w:left="0" w:firstLine="851"/>
    </w:pPr>
  </w:style>
  <w:style w:type="paragraph" w:customStyle="1" w:styleId="a4">
    <w:name w:val="Список_ЦИФРЫ"/>
    <w:basedOn w:val="a0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0"/>
    <w:qFormat/>
    <w:rsid w:val="00384ECC"/>
    <w:pPr>
      <w:numPr>
        <w:numId w:val="11"/>
      </w:numPr>
      <w:ind w:left="0" w:firstLine="851"/>
    </w:pPr>
  </w:style>
  <w:style w:type="paragraph" w:customStyle="1" w:styleId="a5">
    <w:name w:val="Список источников"/>
    <w:basedOn w:val="a7"/>
    <w:qFormat/>
    <w:rsid w:val="00384ECC"/>
    <w:pPr>
      <w:numPr>
        <w:numId w:val="12"/>
      </w:numPr>
      <w:ind w:left="0" w:firstLine="851"/>
    </w:pPr>
  </w:style>
  <w:style w:type="paragraph" w:styleId="afc">
    <w:name w:val="header"/>
    <w:basedOn w:val="a7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8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footer"/>
    <w:basedOn w:val="a7"/>
    <w:link w:val="aff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Нижний колонтитул Знак"/>
    <w:basedOn w:val="a8"/>
    <w:link w:val="afe"/>
    <w:uiPriority w:val="99"/>
    <w:rsid w:val="00D60F71"/>
    <w:rPr>
      <w:rFonts w:ascii="Times New Roman" w:hAnsi="Times New Roman"/>
      <w:sz w:val="28"/>
    </w:rPr>
  </w:style>
  <w:style w:type="paragraph" w:styleId="aff0">
    <w:name w:val="Normal (Web)"/>
    <w:basedOn w:val="a7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1">
    <w:name w:val="_Название рисунка"/>
    <w:basedOn w:val="aff2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3">
    <w:name w:val="_Рисунок"/>
    <w:basedOn w:val="a7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2">
    <w:name w:val="caption"/>
    <w:aliases w:val="Вставленный объект"/>
    <w:basedOn w:val="a7"/>
    <w:next w:val="a7"/>
    <w:link w:val="aff4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5">
    <w:name w:val="Hyperlink"/>
    <w:basedOn w:val="a8"/>
    <w:uiPriority w:val="99"/>
    <w:locked/>
    <w:rsid w:val="00917645"/>
    <w:rPr>
      <w:color w:val="0000FF" w:themeColor="hyperlink"/>
      <w:u w:val="single"/>
    </w:rPr>
  </w:style>
  <w:style w:type="character" w:customStyle="1" w:styleId="aff4">
    <w:name w:val="Название объекта Знак"/>
    <w:aliases w:val="Вставленный объект Знак"/>
    <w:link w:val="aff2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8"/>
    <w:link w:val="aff6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7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6">
    <w:name w:val="Body Text"/>
    <w:basedOn w:val="a7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8">
    <w:name w:val="Основной текст Знак"/>
    <w:basedOn w:val="a8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9">
    <w:name w:val="Подпись к картинке_"/>
    <w:basedOn w:val="a8"/>
    <w:link w:val="affa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a">
    <w:name w:val="Подпись к картинке"/>
    <w:basedOn w:val="a7"/>
    <w:link w:val="aff9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qFormat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8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7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b">
    <w:name w:val="Подпись к картинке + Курсив"/>
    <w:aliases w:val="Интервал 0 pt11"/>
    <w:basedOn w:val="aff9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affc">
    <w:name w:val="annotation reference"/>
    <w:basedOn w:val="a8"/>
    <w:uiPriority w:val="99"/>
    <w:semiHidden/>
    <w:unhideWhenUsed/>
    <w:locked/>
    <w:rsid w:val="004A5302"/>
    <w:rPr>
      <w:sz w:val="16"/>
      <w:szCs w:val="16"/>
    </w:rPr>
  </w:style>
  <w:style w:type="paragraph" w:styleId="affd">
    <w:name w:val="annotation text"/>
    <w:basedOn w:val="a7"/>
    <w:link w:val="affe"/>
    <w:uiPriority w:val="99"/>
    <w:semiHidden/>
    <w:unhideWhenUsed/>
    <w:locked/>
    <w:rsid w:val="004A5302"/>
    <w:pPr>
      <w:spacing w:line="240" w:lineRule="auto"/>
    </w:pPr>
    <w:rPr>
      <w:sz w:val="20"/>
      <w:szCs w:val="20"/>
    </w:rPr>
  </w:style>
  <w:style w:type="character" w:customStyle="1" w:styleId="affe">
    <w:name w:val="Текст примечания Знак"/>
    <w:basedOn w:val="a8"/>
    <w:link w:val="affd"/>
    <w:uiPriority w:val="99"/>
    <w:semiHidden/>
    <w:rsid w:val="004A5302"/>
    <w:rPr>
      <w:rFonts w:ascii="Times New Roman" w:hAnsi="Times New Roman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locked/>
    <w:rsid w:val="004A5302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4A5302"/>
    <w:rPr>
      <w:rFonts w:ascii="Times New Roman" w:hAnsi="Times New Roman"/>
      <w:b/>
      <w:bCs/>
      <w:sz w:val="20"/>
      <w:szCs w:val="20"/>
    </w:rPr>
  </w:style>
  <w:style w:type="paragraph" w:customStyle="1" w:styleId="a3">
    <w:name w:val="Подпись рисунка"/>
    <w:basedOn w:val="a7"/>
    <w:next w:val="a7"/>
    <w:rsid w:val="00456558"/>
    <w:pPr>
      <w:numPr>
        <w:numId w:val="30"/>
      </w:numPr>
      <w:suppressAutoHyphens/>
      <w:jc w:val="center"/>
    </w:pPr>
  </w:style>
  <w:style w:type="character" w:styleId="afff1">
    <w:name w:val="Unresolved Mention"/>
    <w:basedOn w:val="a8"/>
    <w:uiPriority w:val="99"/>
    <w:semiHidden/>
    <w:unhideWhenUsed/>
    <w:rsid w:val="00374C59"/>
    <w:rPr>
      <w:color w:val="605E5C"/>
      <w:shd w:val="clear" w:color="auto" w:fill="E1DFDD"/>
    </w:rPr>
  </w:style>
  <w:style w:type="character" w:styleId="afff2">
    <w:name w:val="FollowedHyperlink"/>
    <w:basedOn w:val="a8"/>
    <w:uiPriority w:val="99"/>
    <w:semiHidden/>
    <w:unhideWhenUsed/>
    <w:locked/>
    <w:rsid w:val="00374C59"/>
    <w:rPr>
      <w:color w:val="800080" w:themeColor="followedHyperlink"/>
      <w:u w:val="single"/>
    </w:rPr>
  </w:style>
  <w:style w:type="paragraph" w:customStyle="1" w:styleId="afff3">
    <w:name w:val="Стиль Лабораторной"/>
    <w:basedOn w:val="a7"/>
    <w:link w:val="afff4"/>
    <w:qFormat/>
    <w:rsid w:val="002632D6"/>
    <w:pPr>
      <w:spacing w:line="240" w:lineRule="auto"/>
      <w:ind w:firstLine="0"/>
      <w:jc w:val="center"/>
    </w:pPr>
    <w:rPr>
      <w:b/>
      <w:sz w:val="32"/>
      <w:szCs w:val="32"/>
      <w:lang w:val="en-US"/>
    </w:rPr>
  </w:style>
  <w:style w:type="character" w:customStyle="1" w:styleId="afff4">
    <w:name w:val="Стиль Лабораторной Знак"/>
    <w:basedOn w:val="a8"/>
    <w:link w:val="afff3"/>
    <w:rsid w:val="002632D6"/>
    <w:rPr>
      <w:rFonts w:ascii="Times New Roman" w:hAnsi="Times New Roman"/>
      <w:b/>
      <w:sz w:val="32"/>
      <w:szCs w:val="32"/>
      <w:lang w:val="en-US"/>
    </w:rPr>
  </w:style>
  <w:style w:type="paragraph" w:customStyle="1" w:styleId="afff5">
    <w:name w:val="Тема лабораторной работы"/>
    <w:basedOn w:val="a7"/>
    <w:qFormat/>
    <w:rsid w:val="004D6D91"/>
    <w:pPr>
      <w:tabs>
        <w:tab w:val="num" w:pos="0"/>
      </w:tabs>
      <w:suppressAutoHyphens/>
      <w:spacing w:line="240" w:lineRule="auto"/>
      <w:ind w:firstLine="0"/>
      <w:jc w:val="center"/>
    </w:pPr>
    <w:rPr>
      <w:rFonts w:eastAsia="Times New Roman" w:cs="Times New Roman"/>
    </w:rPr>
  </w:style>
  <w:style w:type="paragraph" w:customStyle="1" w:styleId="afff6">
    <w:name w:val="МинОбрСПбПУ"/>
    <w:basedOn w:val="a7"/>
    <w:qFormat/>
    <w:rsid w:val="004D6D91"/>
    <w:pPr>
      <w:ind w:right="567"/>
      <w:jc w:val="center"/>
    </w:pPr>
    <w:rPr>
      <w:rFonts w:eastAsia="Times New Roman"/>
    </w:rPr>
  </w:style>
  <w:style w:type="paragraph" w:customStyle="1" w:styleId="afff7">
    <w:name w:val="Роспись"/>
    <w:basedOn w:val="af6"/>
    <w:qFormat/>
    <w:rsid w:val="00025991"/>
    <w:pPr>
      <w:tabs>
        <w:tab w:val="left" w:pos="4746"/>
        <w:tab w:val="left" w:pos="6840"/>
      </w:tabs>
      <w:spacing w:line="240" w:lineRule="auto"/>
      <w:ind w:left="851" w:firstLine="0"/>
      <w:jc w:val="left"/>
    </w:pPr>
    <w:rPr>
      <w:rFonts w:cs="Times New Roman"/>
      <w:i/>
      <w:sz w:val="22"/>
      <w:szCs w:val="22"/>
    </w:rPr>
  </w:style>
  <w:style w:type="paragraph" w:customStyle="1" w:styleId="41">
    <w:name w:val="Подпись4"/>
    <w:basedOn w:val="af6"/>
    <w:qFormat/>
    <w:rsid w:val="00025991"/>
    <w:pPr>
      <w:tabs>
        <w:tab w:val="left" w:pos="4746"/>
        <w:tab w:val="left" w:pos="6840"/>
      </w:tabs>
      <w:spacing w:line="240" w:lineRule="auto"/>
      <w:ind w:left="567" w:firstLine="0"/>
      <w:jc w:val="center"/>
    </w:pPr>
    <w:rPr>
      <w:rFonts w:cs="Times New Roman"/>
      <w:i/>
      <w:sz w:val="22"/>
      <w:szCs w:val="22"/>
    </w:rPr>
  </w:style>
  <w:style w:type="paragraph" w:customStyle="1" w:styleId="a">
    <w:name w:val="Кто_я"/>
    <w:basedOn w:val="af6"/>
    <w:qFormat/>
    <w:rsid w:val="00111FF9"/>
    <w:pPr>
      <w:numPr>
        <w:numId w:val="24"/>
      </w:numPr>
      <w:tabs>
        <w:tab w:val="clear" w:pos="0"/>
      </w:tabs>
      <w:spacing w:before="240" w:after="200" w:line="240" w:lineRule="auto"/>
      <w:ind w:left="567" w:firstLine="0"/>
      <w:jc w:val="right"/>
    </w:pPr>
    <w:rPr>
      <w:rFonts w:cs="Times New Roman"/>
    </w:rPr>
  </w:style>
  <w:style w:type="paragraph" w:customStyle="1" w:styleId="a6">
    <w:name w:val="Заголовок_пункта"/>
    <w:basedOn w:val="af6"/>
    <w:qFormat/>
    <w:rsid w:val="00111FF9"/>
    <w:pPr>
      <w:numPr>
        <w:numId w:val="26"/>
      </w:numPr>
      <w:suppressAutoHyphens/>
      <w:ind w:firstLine="419"/>
      <w:outlineLvl w:val="0"/>
    </w:pPr>
    <w:rPr>
      <w:rFonts w:eastAsia="Times New Roman" w:cs="Times New Roman"/>
      <w:b/>
    </w:rPr>
  </w:style>
  <w:style w:type="paragraph" w:customStyle="1" w:styleId="afff8">
    <w:name w:val="Заголовок_таблицы"/>
    <w:basedOn w:val="af0"/>
    <w:qFormat/>
    <w:rsid w:val="00111FF9"/>
    <w:rPr>
      <w:b/>
    </w:rPr>
  </w:style>
  <w:style w:type="paragraph" w:customStyle="1" w:styleId="afff9">
    <w:name w:val="Название_таблицы"/>
    <w:basedOn w:val="aff2"/>
    <w:qFormat/>
    <w:rsid w:val="0030071C"/>
    <w:pPr>
      <w:keepNext/>
      <w:jc w:val="left"/>
    </w:pPr>
    <w:rPr>
      <w:b w:val="0"/>
      <w:color w:val="000000" w:themeColor="text1"/>
      <w:sz w:val="28"/>
    </w:rPr>
  </w:style>
  <w:style w:type="paragraph" w:customStyle="1" w:styleId="afffa">
    <w:name w:val="Название_рисунка"/>
    <w:basedOn w:val="aff2"/>
    <w:qFormat/>
    <w:rsid w:val="0030071C"/>
    <w:pPr>
      <w:jc w:val="center"/>
    </w:pPr>
    <w:rPr>
      <w:b w:val="0"/>
      <w:color w:val="000000" w:themeColor="text1"/>
      <w:sz w:val="28"/>
    </w:rPr>
  </w:style>
  <w:style w:type="paragraph" w:styleId="afffb">
    <w:name w:val="Intense Quote"/>
    <w:basedOn w:val="a7"/>
    <w:next w:val="a7"/>
    <w:link w:val="afffc"/>
    <w:uiPriority w:val="30"/>
    <w:locked/>
    <w:rsid w:val="00D335C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c">
    <w:name w:val="Выделенная цитата Знак"/>
    <w:basedOn w:val="a8"/>
    <w:link w:val="afffb"/>
    <w:uiPriority w:val="30"/>
    <w:rsid w:val="00D335CB"/>
    <w:rPr>
      <w:rFonts w:ascii="Times New Roman" w:hAnsi="Times New Roman"/>
      <w:i/>
      <w:iCs/>
      <w:color w:val="4F81BD" w:themeColor="accent1"/>
      <w:sz w:val="28"/>
      <w:szCs w:val="28"/>
    </w:rPr>
  </w:style>
  <w:style w:type="paragraph" w:customStyle="1" w:styleId="afffd">
    <w:name w:val="АААААААААА"/>
    <w:basedOn w:val="a7"/>
    <w:qFormat/>
    <w:rsid w:val="00D335CB"/>
    <w:pPr>
      <w:spacing w:line="240" w:lineRule="auto"/>
    </w:pPr>
    <w:rPr>
      <w:rFonts w:eastAsia="Times New Roman" w:cs="Times New Roman"/>
      <w:b/>
    </w:rPr>
  </w:style>
  <w:style w:type="character" w:styleId="afffe">
    <w:name w:val="Subtle Emphasis"/>
    <w:basedOn w:val="a8"/>
    <w:uiPriority w:val="99"/>
    <w:locked/>
    <w:rsid w:val="0057482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01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4508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73446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3019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258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23057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726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866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062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64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89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av\OneDrive\&#1044;&#1086;&#1082;&#1091;&#1084;&#1077;&#1085;&#1090;&#1099;\&#1053;&#1072;&#1089;&#1090;&#1088;&#1072;&#1080;&#1074;&#1072;&#1077;&#1084;&#1099;&#1077;%20&#1096;&#1072;&#1073;&#1083;&#1086;&#1085;&#1099;%20Office\repor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0</TotalTime>
  <Pages>8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2023-09-22T12:24:00Z</dcterms:created>
  <dcterms:modified xsi:type="dcterms:W3CDTF">2023-10-12T10:46:00Z</dcterms:modified>
</cp:coreProperties>
</file>